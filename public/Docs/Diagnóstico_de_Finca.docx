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AD04" w14:textId="77777777" w:rsidR="00DF45ED" w:rsidRPr="003816B2" w:rsidRDefault="003816B2" w:rsidP="00F50617">
      <w:pPr>
        <w:pStyle w:val="Ttulo"/>
        <w:rPr>
          <w:rFonts w:ascii="Arial" w:hAnsi="Arial" w:cs="Arial"/>
          <w:sz w:val="22"/>
          <w:szCs w:val="22"/>
        </w:rPr>
      </w:pPr>
      <w:r w:rsidRPr="003816B2">
        <w:rPr>
          <w:rFonts w:ascii="Arial" w:hAnsi="Arial" w:cs="Arial"/>
          <w:sz w:val="22"/>
          <w:szCs w:val="22"/>
        </w:rPr>
        <w:t>CÁMARA DE GANADEROS DE HOJANCHA</w:t>
      </w:r>
    </w:p>
    <w:p w14:paraId="75FF1BBC" w14:textId="77777777" w:rsidR="00DF45ED" w:rsidRDefault="003816B2" w:rsidP="00DF45ED">
      <w:pPr>
        <w:pStyle w:val="Textoindependiente"/>
        <w:rPr>
          <w:rFonts w:ascii="Arial" w:hAnsi="Arial" w:cs="Arial"/>
          <w:sz w:val="22"/>
          <w:szCs w:val="22"/>
        </w:rPr>
      </w:pPr>
      <w:r w:rsidRPr="003816B2">
        <w:rPr>
          <w:rFonts w:ascii="Arial" w:hAnsi="Arial" w:cs="Arial"/>
          <w:b/>
          <w:sz w:val="22"/>
          <w:szCs w:val="22"/>
        </w:rPr>
        <w:t>DIAGNÓSTICO DE FINCA</w:t>
      </w:r>
    </w:p>
    <w:p w14:paraId="56D7FEB8" w14:textId="77777777" w:rsidR="003816B2" w:rsidRDefault="003816B2" w:rsidP="00DF45ED">
      <w:pPr>
        <w:pStyle w:val="Textoindependiente"/>
        <w:rPr>
          <w:rFonts w:ascii="Arial" w:hAnsi="Arial" w:cs="Arial"/>
          <w:sz w:val="22"/>
          <w:szCs w:val="22"/>
        </w:rPr>
      </w:pPr>
    </w:p>
    <w:p w14:paraId="3753C9C3" w14:textId="77777777" w:rsidR="00DF45ED" w:rsidRDefault="00F50617" w:rsidP="003816B2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b/>
          <w:sz w:val="22"/>
          <w:szCs w:val="22"/>
        </w:rPr>
      </w:pPr>
      <w:r w:rsidRPr="003816B2">
        <w:rPr>
          <w:rFonts w:ascii="Arial" w:hAnsi="Arial" w:cs="Arial"/>
          <w:b/>
          <w:sz w:val="22"/>
          <w:szCs w:val="22"/>
        </w:rPr>
        <w:t xml:space="preserve">INFORMACIÓN DEL </w:t>
      </w:r>
      <w:r w:rsidR="00850275">
        <w:rPr>
          <w:rFonts w:ascii="Arial" w:hAnsi="Arial" w:cs="Arial"/>
          <w:b/>
          <w:sz w:val="22"/>
          <w:szCs w:val="22"/>
        </w:rPr>
        <w:t>PRODUCTOR</w:t>
      </w:r>
    </w:p>
    <w:p w14:paraId="24700D6A" w14:textId="77777777" w:rsidR="003816B2" w:rsidRDefault="003816B2" w:rsidP="003816B2">
      <w:pPr>
        <w:pStyle w:val="Textoindependiente"/>
        <w:ind w:left="720"/>
        <w:jc w:val="left"/>
        <w:rPr>
          <w:rFonts w:ascii="Arial" w:hAnsi="Arial" w:cs="Arial"/>
          <w:b/>
          <w:sz w:val="22"/>
          <w:szCs w:val="22"/>
        </w:rPr>
      </w:pPr>
    </w:p>
    <w:p w14:paraId="79BF7199" w14:textId="77777777" w:rsidR="00B81993" w:rsidRPr="00313600" w:rsidRDefault="003816B2" w:rsidP="003816B2">
      <w:pPr>
        <w:pStyle w:val="Textoindependiente"/>
        <w:spacing w:line="360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12298">
        <w:rPr>
          <w:rFonts w:ascii="Arial" w:hAnsi="Arial" w:cs="Arial"/>
          <w:b/>
          <w:sz w:val="22"/>
          <w:szCs w:val="22"/>
        </w:rPr>
        <w:t>Nombre</w:t>
      </w:r>
      <w:r w:rsidR="00BB16DC">
        <w:rPr>
          <w:rFonts w:ascii="Arial" w:hAnsi="Arial" w:cs="Arial"/>
          <w:b/>
          <w:sz w:val="22"/>
          <w:szCs w:val="22"/>
        </w:rPr>
        <w:t xml:space="preserve">: </w:t>
      </w:r>
    </w:p>
    <w:p w14:paraId="4075EF78" w14:textId="77777777" w:rsidR="00B0323A" w:rsidRDefault="003816B2" w:rsidP="003816B2">
      <w:pPr>
        <w:pStyle w:val="Textoindependiente"/>
        <w:spacing w:line="360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12298">
        <w:rPr>
          <w:rFonts w:ascii="Arial" w:hAnsi="Arial" w:cs="Arial"/>
          <w:b/>
          <w:sz w:val="22"/>
          <w:szCs w:val="22"/>
        </w:rPr>
        <w:t>Número de cédula</w:t>
      </w:r>
      <w:r w:rsidR="0021460D">
        <w:rPr>
          <w:rFonts w:ascii="Arial" w:hAnsi="Arial" w:cs="Arial"/>
          <w:b/>
          <w:sz w:val="22"/>
          <w:szCs w:val="22"/>
        </w:rPr>
        <w:t xml:space="preserve">: </w:t>
      </w:r>
    </w:p>
    <w:p w14:paraId="0770B639" w14:textId="77777777" w:rsidR="00C35C8F" w:rsidRPr="00313600" w:rsidRDefault="00E43C53" w:rsidP="003816B2">
      <w:pPr>
        <w:pStyle w:val="Textoindependiente"/>
        <w:spacing w:line="360" w:lineRule="auto"/>
        <w:ind w:left="7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Fecha de nacimiento</w:t>
      </w:r>
      <w:r w:rsidR="00433A91">
        <w:rPr>
          <w:rFonts w:ascii="Arial" w:hAnsi="Arial" w:cs="Arial"/>
          <w:b/>
          <w:sz w:val="22"/>
          <w:szCs w:val="22"/>
        </w:rPr>
        <w:t xml:space="preserve">: </w:t>
      </w:r>
    </w:p>
    <w:p w14:paraId="0A0B6434" w14:textId="77777777" w:rsidR="008D2772" w:rsidRPr="00D37839" w:rsidRDefault="003816B2" w:rsidP="00B72142">
      <w:pPr>
        <w:pStyle w:val="Textoindependiente"/>
        <w:spacing w:line="360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12298">
        <w:rPr>
          <w:rFonts w:ascii="Arial" w:hAnsi="Arial" w:cs="Arial"/>
          <w:b/>
          <w:sz w:val="22"/>
          <w:szCs w:val="22"/>
        </w:rPr>
        <w:t>Teléfono</w:t>
      </w:r>
      <w:r w:rsidR="000173A6">
        <w:rPr>
          <w:rFonts w:ascii="Arial" w:hAnsi="Arial" w:cs="Arial"/>
          <w:b/>
          <w:sz w:val="22"/>
          <w:szCs w:val="22"/>
        </w:rPr>
        <w:t>:</w:t>
      </w:r>
      <w:r w:rsidR="0021460D">
        <w:rPr>
          <w:rFonts w:ascii="Arial" w:hAnsi="Arial" w:cs="Arial"/>
          <w:b/>
          <w:sz w:val="22"/>
          <w:szCs w:val="22"/>
        </w:rPr>
        <w:t xml:space="preserve"> </w:t>
      </w:r>
    </w:p>
    <w:p w14:paraId="720FDAE8" w14:textId="77777777" w:rsidR="00F50617" w:rsidRPr="00433A91" w:rsidRDefault="00B72142" w:rsidP="00B72142">
      <w:pPr>
        <w:pStyle w:val="Textoindependiente"/>
        <w:spacing w:line="360" w:lineRule="auto"/>
        <w:ind w:left="720"/>
        <w:jc w:val="left"/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b/>
          <w:sz w:val="22"/>
          <w:szCs w:val="22"/>
        </w:rPr>
        <w:t>Co</w:t>
      </w:r>
      <w:r w:rsidR="00F50617" w:rsidRPr="00612298">
        <w:rPr>
          <w:rFonts w:ascii="Arial" w:hAnsi="Arial" w:cs="Arial"/>
          <w:b/>
          <w:sz w:val="22"/>
          <w:szCs w:val="22"/>
        </w:rPr>
        <w:t xml:space="preserve">rreo </w:t>
      </w:r>
      <w:r w:rsidR="000B643A" w:rsidRPr="00612298">
        <w:rPr>
          <w:rFonts w:ascii="Arial" w:hAnsi="Arial" w:cs="Arial"/>
          <w:b/>
          <w:sz w:val="22"/>
          <w:szCs w:val="22"/>
        </w:rPr>
        <w:t>electrónico</w:t>
      </w:r>
      <w:r w:rsidR="00BD7D1C">
        <w:rPr>
          <w:rFonts w:ascii="Arial" w:hAnsi="Arial" w:cs="Arial"/>
          <w:b/>
          <w:sz w:val="22"/>
          <w:szCs w:val="22"/>
        </w:rPr>
        <w:t>:</w:t>
      </w:r>
      <w:r w:rsidR="00831B81">
        <w:rPr>
          <w:rFonts w:ascii="Arial" w:hAnsi="Arial" w:cs="Arial"/>
          <w:b/>
          <w:sz w:val="22"/>
          <w:szCs w:val="22"/>
        </w:rPr>
        <w:t xml:space="preserve"> </w:t>
      </w:r>
    </w:p>
    <w:p w14:paraId="654DE313" w14:textId="77777777" w:rsidR="008D2772" w:rsidRDefault="003816B2" w:rsidP="003816B2">
      <w:pPr>
        <w:pStyle w:val="Textoindependiente"/>
        <w:spacing w:line="360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12298">
        <w:rPr>
          <w:rFonts w:ascii="Arial" w:hAnsi="Arial" w:cs="Arial"/>
          <w:b/>
          <w:sz w:val="22"/>
          <w:szCs w:val="22"/>
        </w:rPr>
        <w:t xml:space="preserve">Dirección de la casa de </w:t>
      </w:r>
      <w:r w:rsidR="0021460D" w:rsidRPr="00612298">
        <w:rPr>
          <w:rFonts w:ascii="Arial" w:hAnsi="Arial" w:cs="Arial"/>
          <w:b/>
          <w:sz w:val="22"/>
          <w:szCs w:val="22"/>
        </w:rPr>
        <w:t>habitación</w:t>
      </w:r>
      <w:r w:rsidR="00B72142">
        <w:rPr>
          <w:rFonts w:ascii="Arial" w:hAnsi="Arial" w:cs="Arial"/>
          <w:b/>
          <w:sz w:val="22"/>
          <w:szCs w:val="22"/>
        </w:rPr>
        <w:t>:</w:t>
      </w:r>
      <w:r w:rsidR="00E43C53">
        <w:rPr>
          <w:rFonts w:ascii="Arial" w:hAnsi="Arial" w:cs="Arial"/>
          <w:b/>
          <w:sz w:val="22"/>
          <w:szCs w:val="22"/>
        </w:rPr>
        <w:t xml:space="preserve"> </w:t>
      </w:r>
    </w:p>
    <w:p w14:paraId="780D4636" w14:textId="77777777" w:rsidR="00F6281A" w:rsidRPr="00B3392D" w:rsidRDefault="00F6281A" w:rsidP="003816B2">
      <w:pPr>
        <w:pStyle w:val="Textoindependiente"/>
        <w:spacing w:line="360" w:lineRule="auto"/>
        <w:ind w:left="720"/>
        <w:jc w:val="left"/>
        <w:rPr>
          <w:rFonts w:ascii="Arial" w:hAnsi="Arial" w:cs="Arial"/>
          <w:sz w:val="22"/>
          <w:szCs w:val="22"/>
        </w:rPr>
      </w:pPr>
    </w:p>
    <w:p w14:paraId="304B7E8E" w14:textId="77777777" w:rsidR="003816B2" w:rsidRDefault="003816B2" w:rsidP="003816B2">
      <w:pPr>
        <w:pStyle w:val="Textoindependiente"/>
        <w:ind w:left="720"/>
        <w:jc w:val="left"/>
        <w:rPr>
          <w:rFonts w:ascii="Arial" w:hAnsi="Arial" w:cs="Arial"/>
          <w:b/>
          <w:sz w:val="22"/>
          <w:szCs w:val="22"/>
        </w:rPr>
      </w:pPr>
      <w:r w:rsidRPr="00612298">
        <w:rPr>
          <w:rFonts w:ascii="Arial" w:hAnsi="Arial" w:cs="Arial"/>
          <w:b/>
          <w:sz w:val="22"/>
          <w:szCs w:val="22"/>
        </w:rPr>
        <w:t>Miembros del núcleo familiar</w:t>
      </w:r>
      <w:r w:rsidR="000630FE">
        <w:rPr>
          <w:rFonts w:ascii="Arial" w:hAnsi="Arial" w:cs="Arial"/>
          <w:b/>
          <w:sz w:val="22"/>
          <w:szCs w:val="22"/>
        </w:rPr>
        <w:t>:</w:t>
      </w:r>
      <w:r w:rsidR="00433A91">
        <w:rPr>
          <w:rFonts w:ascii="Arial" w:hAnsi="Arial" w:cs="Arial"/>
          <w:b/>
          <w:sz w:val="22"/>
          <w:szCs w:val="22"/>
        </w:rPr>
        <w:t xml:space="preserve"> </w:t>
      </w:r>
    </w:p>
    <w:p w14:paraId="5B42C7A7" w14:textId="77777777" w:rsidR="00313600" w:rsidRPr="00433A91" w:rsidRDefault="00313600" w:rsidP="003816B2">
      <w:pPr>
        <w:pStyle w:val="Textoindependiente"/>
        <w:ind w:left="720"/>
        <w:jc w:val="left"/>
        <w:rPr>
          <w:rFonts w:ascii="Arial" w:hAnsi="Arial" w:cs="Arial"/>
          <w:sz w:val="22"/>
          <w:szCs w:val="22"/>
        </w:rPr>
      </w:pPr>
    </w:p>
    <w:p w14:paraId="2BF2491B" w14:textId="77777777" w:rsidR="003816B2" w:rsidRDefault="003816B2" w:rsidP="003816B2">
      <w:pPr>
        <w:pStyle w:val="Textoindependiente"/>
        <w:ind w:left="720"/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4"/>
        <w:gridCol w:w="1778"/>
        <w:gridCol w:w="1751"/>
        <w:gridCol w:w="1777"/>
        <w:gridCol w:w="1758"/>
      </w:tblGrid>
      <w:tr w:rsidR="00CB1EF2" w14:paraId="556724B1" w14:textId="77777777" w:rsidTr="00131B4A">
        <w:tc>
          <w:tcPr>
            <w:tcW w:w="1795" w:type="dxa"/>
          </w:tcPr>
          <w:p w14:paraId="08EB58D2" w14:textId="77777777" w:rsidR="00170355" w:rsidRPr="00131B4A" w:rsidRDefault="00170355" w:rsidP="00131B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1795" w:type="dxa"/>
          </w:tcPr>
          <w:p w14:paraId="47BB12C2" w14:textId="77777777" w:rsidR="00170355" w:rsidRPr="00131B4A" w:rsidRDefault="00170355" w:rsidP="00131B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</w:rPr>
              <w:t>Parentesco</w:t>
            </w:r>
          </w:p>
        </w:tc>
        <w:tc>
          <w:tcPr>
            <w:tcW w:w="1796" w:type="dxa"/>
          </w:tcPr>
          <w:p w14:paraId="6ECB653B" w14:textId="77777777" w:rsidR="00170355" w:rsidRPr="00131B4A" w:rsidRDefault="00170355" w:rsidP="00131B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</w:rPr>
              <w:t>Edad</w:t>
            </w:r>
          </w:p>
        </w:tc>
        <w:tc>
          <w:tcPr>
            <w:tcW w:w="1796" w:type="dxa"/>
          </w:tcPr>
          <w:p w14:paraId="0BF77096" w14:textId="77777777" w:rsidR="00170355" w:rsidRPr="00131B4A" w:rsidRDefault="00170355" w:rsidP="00131B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</w:rPr>
              <w:t>Ocupación</w:t>
            </w:r>
          </w:p>
        </w:tc>
        <w:tc>
          <w:tcPr>
            <w:tcW w:w="1796" w:type="dxa"/>
          </w:tcPr>
          <w:p w14:paraId="2EA6F08D" w14:textId="77777777" w:rsidR="00170355" w:rsidRPr="00131B4A" w:rsidRDefault="00170355" w:rsidP="00131B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</w:rPr>
              <w:t>No de cedula</w:t>
            </w:r>
          </w:p>
        </w:tc>
      </w:tr>
      <w:tr w:rsidR="00CB1EF2" w14:paraId="174F6FAF" w14:textId="77777777" w:rsidTr="00131B4A">
        <w:tc>
          <w:tcPr>
            <w:tcW w:w="1795" w:type="dxa"/>
          </w:tcPr>
          <w:p w14:paraId="70F78179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</w:tcPr>
          <w:p w14:paraId="622F03BA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40AEF1AE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127A6466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7C6A5BC4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EF2" w14:paraId="68276B31" w14:textId="77777777" w:rsidTr="00131B4A">
        <w:tc>
          <w:tcPr>
            <w:tcW w:w="1795" w:type="dxa"/>
          </w:tcPr>
          <w:p w14:paraId="5D7C3B41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1FA0CAD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70C4F713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4F4796E1" w14:textId="77777777" w:rsidR="00170355" w:rsidRPr="00131B4A" w:rsidRDefault="00313600" w:rsidP="008D27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96" w:type="dxa"/>
          </w:tcPr>
          <w:p w14:paraId="087413C7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EF2" w14:paraId="45B1F451" w14:textId="77777777" w:rsidTr="00131B4A">
        <w:tc>
          <w:tcPr>
            <w:tcW w:w="1795" w:type="dxa"/>
          </w:tcPr>
          <w:p w14:paraId="4B4835F4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</w:tcPr>
          <w:p w14:paraId="2C4AB4D9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4908AF31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6D35B3C7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403ED659" w14:textId="77777777" w:rsidR="00170355" w:rsidRPr="00131B4A" w:rsidRDefault="00170355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600" w14:paraId="45389735" w14:textId="77777777" w:rsidTr="00131B4A">
        <w:tc>
          <w:tcPr>
            <w:tcW w:w="1795" w:type="dxa"/>
          </w:tcPr>
          <w:p w14:paraId="56F6950D" w14:textId="77777777" w:rsidR="00313600" w:rsidRDefault="00313600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</w:tcPr>
          <w:p w14:paraId="4CC0F474" w14:textId="77777777" w:rsidR="00313600" w:rsidRDefault="00313600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216EF317" w14:textId="77777777" w:rsidR="00313600" w:rsidRDefault="00313600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387070E1" w14:textId="77777777" w:rsidR="00313600" w:rsidRDefault="00313600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dxa"/>
          </w:tcPr>
          <w:p w14:paraId="4CA73211" w14:textId="77777777" w:rsidR="00313600" w:rsidRPr="00131B4A" w:rsidRDefault="00313600" w:rsidP="00FC1C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0DAEB6" w14:textId="77777777" w:rsidR="00D26C63" w:rsidRDefault="00D26C63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52F44984" w14:textId="77777777" w:rsidR="005043DD" w:rsidRDefault="00612298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 w:rsidRPr="00000F7D">
        <w:rPr>
          <w:rFonts w:ascii="Arial" w:hAnsi="Arial" w:cs="Arial"/>
          <w:b/>
          <w:sz w:val="22"/>
          <w:szCs w:val="22"/>
        </w:rPr>
        <w:t>¿</w:t>
      </w:r>
      <w:r w:rsidR="0021460D" w:rsidRPr="00000F7D">
        <w:rPr>
          <w:rFonts w:ascii="Arial" w:hAnsi="Arial" w:cs="Arial"/>
          <w:b/>
          <w:sz w:val="22"/>
          <w:szCs w:val="22"/>
        </w:rPr>
        <w:t>Viv</w:t>
      </w:r>
      <w:r w:rsidR="00DF45ED" w:rsidRPr="00000F7D">
        <w:rPr>
          <w:rFonts w:ascii="Arial" w:hAnsi="Arial" w:cs="Arial"/>
          <w:b/>
          <w:sz w:val="22"/>
          <w:szCs w:val="22"/>
        </w:rPr>
        <w:t>en la finca</w:t>
      </w:r>
      <w:r w:rsidRPr="00000F7D">
        <w:rPr>
          <w:rFonts w:ascii="Arial" w:hAnsi="Arial" w:cs="Arial"/>
          <w:b/>
          <w:sz w:val="22"/>
          <w:szCs w:val="22"/>
        </w:rPr>
        <w:t>?</w:t>
      </w:r>
      <w:r w:rsidR="0021460D" w:rsidRPr="00000F7D">
        <w:rPr>
          <w:rFonts w:ascii="Arial" w:hAnsi="Arial" w:cs="Arial"/>
          <w:b/>
          <w:sz w:val="22"/>
          <w:szCs w:val="22"/>
        </w:rPr>
        <w:t xml:space="preserve"> </w:t>
      </w:r>
      <w:r w:rsidR="005043DD">
        <w:rPr>
          <w:rFonts w:ascii="Arial" w:hAnsi="Arial" w:cs="Arial"/>
          <w:b/>
          <w:sz w:val="22"/>
          <w:szCs w:val="22"/>
        </w:rPr>
        <w:t xml:space="preserve">   </w:t>
      </w:r>
      <w:r w:rsidR="00EA3058" w:rsidRPr="00000F7D">
        <w:rPr>
          <w:rFonts w:ascii="Arial" w:hAnsi="Arial" w:cs="Arial"/>
          <w:b/>
          <w:sz w:val="22"/>
          <w:szCs w:val="22"/>
        </w:rPr>
        <w:t xml:space="preserve"> </w:t>
      </w:r>
    </w:p>
    <w:p w14:paraId="00B53F26" w14:textId="77777777" w:rsidR="005043DD" w:rsidRDefault="005043DD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44444163" w14:textId="77777777" w:rsidR="00DF45ED" w:rsidRPr="00D37839" w:rsidRDefault="005043D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  <w:r w:rsidRPr="005043DD">
        <w:rPr>
          <w:rFonts w:ascii="Arial" w:hAnsi="Arial" w:cs="Arial"/>
          <w:sz w:val="22"/>
          <w:szCs w:val="22"/>
        </w:rPr>
        <w:t xml:space="preserve">Sí </w:t>
      </w:r>
      <w:r>
        <w:rPr>
          <w:rFonts w:ascii="Arial" w:hAnsi="Arial" w:cs="Arial"/>
          <w:b/>
          <w:sz w:val="22"/>
          <w:szCs w:val="22"/>
        </w:rPr>
        <w:t xml:space="preserve"> (    )       No (   )</w:t>
      </w:r>
    </w:p>
    <w:p w14:paraId="098D4FBB" w14:textId="77777777" w:rsidR="00F50617" w:rsidRPr="00000F7D" w:rsidRDefault="00F50617" w:rsidP="00DF45ED">
      <w:pPr>
        <w:pStyle w:val="Textoindependiente"/>
        <w:ind w:firstLine="708"/>
        <w:jc w:val="left"/>
        <w:rPr>
          <w:rFonts w:ascii="Arial" w:hAnsi="Arial" w:cs="Arial"/>
          <w:sz w:val="22"/>
          <w:szCs w:val="22"/>
        </w:rPr>
      </w:pPr>
    </w:p>
    <w:p w14:paraId="0D3872EE" w14:textId="77777777" w:rsidR="00DF45ED" w:rsidRDefault="00DF45ED" w:rsidP="00B72142">
      <w:pPr>
        <w:pStyle w:val="Textoindependiente"/>
        <w:jc w:val="left"/>
        <w:rPr>
          <w:rFonts w:ascii="Arial" w:hAnsi="Arial" w:cs="Arial"/>
          <w:sz w:val="22"/>
          <w:szCs w:val="22"/>
        </w:rPr>
      </w:pPr>
      <w:r w:rsidRPr="00000F7D">
        <w:rPr>
          <w:rFonts w:ascii="Arial" w:hAnsi="Arial" w:cs="Arial"/>
          <w:b/>
          <w:sz w:val="22"/>
          <w:szCs w:val="22"/>
        </w:rPr>
        <w:t>Distancia de la c</w:t>
      </w:r>
      <w:r w:rsidR="0021460D" w:rsidRPr="00000F7D">
        <w:rPr>
          <w:rFonts w:ascii="Arial" w:hAnsi="Arial" w:cs="Arial"/>
          <w:b/>
          <w:sz w:val="22"/>
          <w:szCs w:val="22"/>
        </w:rPr>
        <w:t>asa de habitación a la finca</w:t>
      </w:r>
      <w:r w:rsidR="0021460D">
        <w:rPr>
          <w:rFonts w:ascii="Arial" w:hAnsi="Arial" w:cs="Arial"/>
          <w:sz w:val="22"/>
          <w:szCs w:val="22"/>
        </w:rPr>
        <w:t xml:space="preserve">: </w:t>
      </w:r>
    </w:p>
    <w:p w14:paraId="499DDE91" w14:textId="77777777" w:rsidR="00C875D6" w:rsidRDefault="00C875D6" w:rsidP="00B72142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48702CCE" w14:textId="77777777" w:rsidR="00C875D6" w:rsidRDefault="00C875D6" w:rsidP="00B72142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1273A34B" w14:textId="77777777" w:rsidR="00BD1279" w:rsidRPr="003816B2" w:rsidRDefault="00BD1279" w:rsidP="00B72142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794C4085" w14:textId="77777777" w:rsidR="00DF45ED" w:rsidRPr="003816B2" w:rsidRDefault="00E56083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  <w:r w:rsidRPr="003816B2">
        <w:rPr>
          <w:rFonts w:ascii="Arial" w:hAnsi="Arial" w:cs="Arial"/>
          <w:sz w:val="22"/>
          <w:szCs w:val="22"/>
        </w:rPr>
        <w:tab/>
      </w:r>
    </w:p>
    <w:p w14:paraId="7D542B12" w14:textId="77777777" w:rsidR="00DF45ED" w:rsidRPr="00000F7D" w:rsidRDefault="00DF45ED" w:rsidP="00F50617">
      <w:pPr>
        <w:pStyle w:val="Textoindependiente"/>
        <w:jc w:val="left"/>
        <w:rPr>
          <w:rFonts w:ascii="Arial" w:hAnsi="Arial" w:cs="Arial"/>
          <w:sz w:val="22"/>
          <w:szCs w:val="22"/>
        </w:rPr>
      </w:pPr>
      <w:r w:rsidRPr="00F50617">
        <w:rPr>
          <w:rFonts w:ascii="Arial" w:hAnsi="Arial" w:cs="Arial"/>
          <w:b/>
          <w:sz w:val="22"/>
          <w:szCs w:val="22"/>
        </w:rPr>
        <w:t>2</w:t>
      </w:r>
      <w:r w:rsidR="00F50617" w:rsidRPr="00F50617">
        <w:rPr>
          <w:rFonts w:ascii="Arial" w:hAnsi="Arial" w:cs="Arial"/>
          <w:b/>
          <w:sz w:val="22"/>
          <w:szCs w:val="22"/>
        </w:rPr>
        <w:t>. INFORMACIÓN GENERAL DE LA FINCA</w:t>
      </w:r>
    </w:p>
    <w:p w14:paraId="21053C04" w14:textId="77777777" w:rsidR="00DF45ED" w:rsidRPr="00F50617" w:rsidRDefault="00DF45ED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8364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1984"/>
        <w:gridCol w:w="1418"/>
      </w:tblGrid>
      <w:tr w:rsidR="00612298" w:rsidRPr="003816B2" w14:paraId="1C91D367" w14:textId="77777777" w:rsidTr="000630FE">
        <w:trPr>
          <w:trHeight w:val="302"/>
        </w:trPr>
        <w:tc>
          <w:tcPr>
            <w:tcW w:w="2694" w:type="dxa"/>
          </w:tcPr>
          <w:p w14:paraId="60DC1D46" w14:textId="77777777" w:rsidR="00612298" w:rsidRPr="003816B2" w:rsidRDefault="0061229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Nombre de la finca</w:t>
            </w:r>
          </w:p>
        </w:tc>
        <w:tc>
          <w:tcPr>
            <w:tcW w:w="5670" w:type="dxa"/>
            <w:gridSpan w:val="3"/>
          </w:tcPr>
          <w:p w14:paraId="775BECA1" w14:textId="77777777" w:rsidR="00612298" w:rsidRPr="003816B2" w:rsidRDefault="0061229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Propietario</w:t>
            </w:r>
          </w:p>
        </w:tc>
      </w:tr>
      <w:tr w:rsidR="00612298" w:rsidRPr="003816B2" w14:paraId="7738B0A5" w14:textId="77777777" w:rsidTr="004B495F">
        <w:trPr>
          <w:trHeight w:val="272"/>
        </w:trPr>
        <w:tc>
          <w:tcPr>
            <w:tcW w:w="2694" w:type="dxa"/>
            <w:vAlign w:val="center"/>
          </w:tcPr>
          <w:p w14:paraId="2167D416" w14:textId="77777777" w:rsidR="00612298" w:rsidRPr="003816B2" w:rsidRDefault="00612298" w:rsidP="00E43C53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27401647" w14:textId="77777777" w:rsidR="00612298" w:rsidRDefault="00D37839" w:rsidP="0021460D">
            <w:pPr>
              <w:pStyle w:val="Textoindependient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60A363CE" w14:textId="77777777" w:rsidR="00087D5D" w:rsidRPr="00051180" w:rsidRDefault="00087D5D" w:rsidP="00706223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612298" w:rsidRPr="003816B2" w14:paraId="62ED5A26" w14:textId="77777777" w:rsidTr="00782636">
        <w:trPr>
          <w:trHeight w:val="266"/>
        </w:trPr>
        <w:tc>
          <w:tcPr>
            <w:tcW w:w="2694" w:type="dxa"/>
            <w:vAlign w:val="center"/>
          </w:tcPr>
          <w:p w14:paraId="54DDAFD6" w14:textId="77777777" w:rsidR="00612298" w:rsidRPr="00612298" w:rsidRDefault="00612298" w:rsidP="00612298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Área </w:t>
            </w:r>
            <w:r w:rsidR="007826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total </w:t>
            </w:r>
            <w:r w:rsidR="00C02638">
              <w:rPr>
                <w:rFonts w:ascii="Arial" w:hAnsi="Arial" w:cs="Arial"/>
                <w:b/>
                <w:bCs/>
                <w:sz w:val="22"/>
                <w:szCs w:val="22"/>
              </w:rPr>
              <w:t>Ha</w:t>
            </w:r>
          </w:p>
        </w:tc>
        <w:tc>
          <w:tcPr>
            <w:tcW w:w="2268" w:type="dxa"/>
            <w:vAlign w:val="center"/>
          </w:tcPr>
          <w:p w14:paraId="57AF955C" w14:textId="77777777" w:rsidR="00612298" w:rsidRPr="00612298" w:rsidRDefault="00612298" w:rsidP="00612298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de plano</w:t>
            </w:r>
          </w:p>
        </w:tc>
        <w:tc>
          <w:tcPr>
            <w:tcW w:w="1984" w:type="dxa"/>
            <w:vAlign w:val="center"/>
          </w:tcPr>
          <w:p w14:paraId="0601C47D" w14:textId="77777777" w:rsidR="00612298" w:rsidRPr="003816B2" w:rsidRDefault="00782636" w:rsidP="00612298">
            <w:pPr>
              <w:pStyle w:val="Textoindependient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Pr="00612298">
              <w:rPr>
                <w:rFonts w:ascii="Arial" w:hAnsi="Arial" w:cs="Arial"/>
                <w:b/>
                <w:sz w:val="22"/>
                <w:szCs w:val="22"/>
              </w:rPr>
              <w:t xml:space="preserve"> de ganado</w:t>
            </w:r>
          </w:p>
        </w:tc>
        <w:tc>
          <w:tcPr>
            <w:tcW w:w="1418" w:type="dxa"/>
            <w:vAlign w:val="center"/>
          </w:tcPr>
          <w:p w14:paraId="0CDBAFA1" w14:textId="77777777" w:rsidR="00612298" w:rsidRPr="003816B2" w:rsidRDefault="00782636" w:rsidP="00612298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612298">
              <w:rPr>
                <w:rFonts w:ascii="Arial" w:hAnsi="Arial" w:cs="Arial"/>
                <w:b/>
                <w:sz w:val="22"/>
                <w:szCs w:val="22"/>
              </w:rPr>
              <w:t>CVO</w:t>
            </w:r>
          </w:p>
        </w:tc>
      </w:tr>
      <w:tr w:rsidR="00612298" w:rsidRPr="003816B2" w14:paraId="2154FAAC" w14:textId="77777777" w:rsidTr="00782636">
        <w:trPr>
          <w:trHeight w:val="280"/>
        </w:trPr>
        <w:tc>
          <w:tcPr>
            <w:tcW w:w="2694" w:type="dxa"/>
            <w:vAlign w:val="center"/>
          </w:tcPr>
          <w:p w14:paraId="46A85984" w14:textId="77777777" w:rsidR="00612298" w:rsidRPr="003816B2" w:rsidRDefault="0061229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37F0481" w14:textId="77777777" w:rsidR="00612298" w:rsidRPr="003816B2" w:rsidRDefault="00612298" w:rsidP="00BD7D1C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984" w:type="dxa"/>
            <w:vAlign w:val="center"/>
          </w:tcPr>
          <w:p w14:paraId="7ADCA3BF" w14:textId="77777777" w:rsidR="00612298" w:rsidRPr="00EA3058" w:rsidRDefault="00612298" w:rsidP="001B2273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D82E340" w14:textId="77777777" w:rsidR="00612298" w:rsidRPr="00F969C9" w:rsidRDefault="006D2F2B" w:rsidP="002B20F9">
            <w:pPr>
              <w:pStyle w:val="Textoindependient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4216C07" w14:textId="77777777" w:rsidR="00DF45ED" w:rsidRPr="003816B2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213A36B1" w14:textId="77777777" w:rsidR="00DF45ED" w:rsidRDefault="00DF45ED" w:rsidP="000B643A">
      <w:pPr>
        <w:pStyle w:val="Textoindependiente"/>
        <w:ind w:firstLine="709"/>
        <w:jc w:val="left"/>
        <w:rPr>
          <w:rFonts w:ascii="Arial" w:hAnsi="Arial" w:cs="Arial"/>
          <w:b/>
          <w:sz w:val="22"/>
          <w:szCs w:val="22"/>
        </w:rPr>
      </w:pPr>
      <w:r w:rsidRPr="000B643A">
        <w:rPr>
          <w:rFonts w:ascii="Arial" w:hAnsi="Arial" w:cs="Arial"/>
          <w:b/>
          <w:sz w:val="22"/>
          <w:szCs w:val="22"/>
        </w:rPr>
        <w:t xml:space="preserve"> Localización</w:t>
      </w:r>
      <w:r w:rsidR="000B643A">
        <w:rPr>
          <w:rFonts w:ascii="Arial" w:hAnsi="Arial" w:cs="Arial"/>
          <w:b/>
          <w:sz w:val="22"/>
          <w:szCs w:val="22"/>
        </w:rPr>
        <w:t xml:space="preserve"> de la finca</w:t>
      </w:r>
    </w:p>
    <w:p w14:paraId="5150D83A" w14:textId="77777777" w:rsidR="000B643A" w:rsidRPr="000B643A" w:rsidRDefault="000B643A" w:rsidP="00F50617">
      <w:pPr>
        <w:pStyle w:val="Textoindependiente"/>
        <w:ind w:firstLine="708"/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8364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418"/>
        <w:gridCol w:w="1275"/>
        <w:gridCol w:w="2694"/>
      </w:tblGrid>
      <w:tr w:rsidR="00F50617" w:rsidRPr="003816B2" w14:paraId="5CE94B9B" w14:textId="77777777" w:rsidTr="00D4738F">
        <w:tc>
          <w:tcPr>
            <w:tcW w:w="1560" w:type="dxa"/>
          </w:tcPr>
          <w:p w14:paraId="2583FE31" w14:textId="77777777" w:rsidR="00F50617" w:rsidRPr="003816B2" w:rsidRDefault="00F50617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Provincia</w:t>
            </w:r>
          </w:p>
        </w:tc>
        <w:tc>
          <w:tcPr>
            <w:tcW w:w="1417" w:type="dxa"/>
          </w:tcPr>
          <w:p w14:paraId="53BB5E77" w14:textId="77777777" w:rsidR="00F50617" w:rsidRPr="003816B2" w:rsidRDefault="00F50617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Cantón</w:t>
            </w:r>
          </w:p>
        </w:tc>
        <w:tc>
          <w:tcPr>
            <w:tcW w:w="1418" w:type="dxa"/>
          </w:tcPr>
          <w:p w14:paraId="5623CBB4" w14:textId="77777777" w:rsidR="00F50617" w:rsidRPr="003816B2" w:rsidRDefault="00F50617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Distrito</w:t>
            </w:r>
          </w:p>
        </w:tc>
        <w:tc>
          <w:tcPr>
            <w:tcW w:w="1275" w:type="dxa"/>
          </w:tcPr>
          <w:p w14:paraId="364A9561" w14:textId="77777777" w:rsidR="00F50617" w:rsidRPr="003816B2" w:rsidRDefault="00F50617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Caserío</w:t>
            </w:r>
          </w:p>
        </w:tc>
        <w:tc>
          <w:tcPr>
            <w:tcW w:w="2694" w:type="dxa"/>
          </w:tcPr>
          <w:p w14:paraId="66516DAC" w14:textId="77777777" w:rsidR="00F50617" w:rsidRPr="003816B2" w:rsidRDefault="00F50617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Otras señas</w:t>
            </w:r>
          </w:p>
        </w:tc>
      </w:tr>
      <w:tr w:rsidR="00F50617" w:rsidRPr="003816B2" w14:paraId="6AA5F121" w14:textId="77777777" w:rsidTr="00D4738F">
        <w:trPr>
          <w:trHeight w:val="398"/>
        </w:trPr>
        <w:tc>
          <w:tcPr>
            <w:tcW w:w="1560" w:type="dxa"/>
          </w:tcPr>
          <w:p w14:paraId="7D065744" w14:textId="77777777" w:rsidR="00EA3582" w:rsidRPr="003816B2" w:rsidRDefault="00D37839" w:rsidP="00F969C9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417" w:type="dxa"/>
          </w:tcPr>
          <w:p w14:paraId="774EC35C" w14:textId="77777777" w:rsidR="00F50617" w:rsidRPr="003816B2" w:rsidRDefault="00D37839" w:rsidP="00D37839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6D2F2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418" w:type="dxa"/>
          </w:tcPr>
          <w:p w14:paraId="23A9A3C6" w14:textId="77777777" w:rsidR="00F50617" w:rsidRPr="003816B2" w:rsidRDefault="006D2F2B" w:rsidP="00F6281A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5" w:type="dxa"/>
          </w:tcPr>
          <w:p w14:paraId="3DFCA671" w14:textId="77777777" w:rsidR="00F50617" w:rsidRPr="003816B2" w:rsidRDefault="006D2F2B" w:rsidP="00F6281A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694" w:type="dxa"/>
          </w:tcPr>
          <w:p w14:paraId="208A09C8" w14:textId="77777777" w:rsidR="00F50617" w:rsidRPr="0054482B" w:rsidRDefault="00F50617" w:rsidP="00B72142">
            <w:pPr>
              <w:pStyle w:val="Textoindependiente"/>
              <w:spacing w:line="360" w:lineRule="auto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B207705" w14:textId="77777777" w:rsidR="004B495F" w:rsidRDefault="004B495F" w:rsidP="004B495F">
      <w:pPr>
        <w:pStyle w:val="Textoindependiente"/>
        <w:ind w:left="709"/>
        <w:jc w:val="left"/>
        <w:rPr>
          <w:rFonts w:ascii="Arial" w:hAnsi="Arial" w:cs="Arial"/>
          <w:b/>
          <w:sz w:val="22"/>
          <w:szCs w:val="22"/>
          <w:lang w:val="es-ES"/>
        </w:rPr>
      </w:pPr>
    </w:p>
    <w:p w14:paraId="2782FA92" w14:textId="77777777" w:rsidR="00C875D6" w:rsidRDefault="00C875D6" w:rsidP="00D37839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p w14:paraId="66D38156" w14:textId="77777777" w:rsidR="00F6281A" w:rsidRDefault="00F6281A" w:rsidP="00D37839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p w14:paraId="5B15B953" w14:textId="77777777" w:rsidR="00F6281A" w:rsidRDefault="00F6281A" w:rsidP="00D37839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p w14:paraId="6B73935F" w14:textId="77777777" w:rsidR="00F6281A" w:rsidRDefault="00F6281A" w:rsidP="00D37839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p w14:paraId="4BE984C5" w14:textId="77777777" w:rsidR="00F6281A" w:rsidRDefault="00F6281A" w:rsidP="00D37839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p w14:paraId="58974AB6" w14:textId="77777777" w:rsidR="00DF45ED" w:rsidRDefault="004B495F" w:rsidP="004B495F">
      <w:pPr>
        <w:pStyle w:val="Textoindependiente"/>
        <w:ind w:left="709"/>
        <w:jc w:val="left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Disposición de f</w:t>
      </w:r>
      <w:r w:rsidRPr="004B495F">
        <w:rPr>
          <w:rFonts w:ascii="Arial" w:hAnsi="Arial" w:cs="Arial"/>
          <w:b/>
          <w:sz w:val="22"/>
          <w:szCs w:val="22"/>
          <w:lang w:val="es-ES"/>
        </w:rPr>
        <w:t>orrajes para alimentación de ganado</w:t>
      </w:r>
    </w:p>
    <w:p w14:paraId="3F1A1D75" w14:textId="77777777" w:rsidR="004B495F" w:rsidRPr="004B495F" w:rsidRDefault="004B495F" w:rsidP="004B495F">
      <w:pPr>
        <w:pStyle w:val="Textoindependiente"/>
        <w:ind w:left="709"/>
        <w:jc w:val="left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656"/>
        <w:gridCol w:w="1528"/>
        <w:gridCol w:w="542"/>
        <w:gridCol w:w="1380"/>
        <w:gridCol w:w="1679"/>
        <w:gridCol w:w="535"/>
      </w:tblGrid>
      <w:tr w:rsidR="004B495F" w:rsidRPr="003816B2" w14:paraId="60A5D848" w14:textId="77777777" w:rsidTr="004B495F">
        <w:tc>
          <w:tcPr>
            <w:tcW w:w="2580" w:type="dxa"/>
            <w:gridSpan w:val="2"/>
          </w:tcPr>
          <w:p w14:paraId="67E8D636" w14:textId="77777777" w:rsidR="004B495F" w:rsidRPr="003816B2" w:rsidRDefault="004B495F" w:rsidP="004B495F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Pastos mejorados de piso</w:t>
            </w:r>
          </w:p>
        </w:tc>
        <w:tc>
          <w:tcPr>
            <w:tcW w:w="2098" w:type="dxa"/>
            <w:gridSpan w:val="2"/>
          </w:tcPr>
          <w:p w14:paraId="6A6EC51C" w14:textId="77777777" w:rsidR="004B495F" w:rsidRPr="003816B2" w:rsidRDefault="004B495F" w:rsidP="00FA7E8D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Pasto de corta</w:t>
            </w:r>
          </w:p>
          <w:p w14:paraId="368CA7CD" w14:textId="77777777" w:rsidR="004B495F" w:rsidRPr="003816B2" w:rsidRDefault="004B495F" w:rsidP="00FA7E8D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408" w:type="dxa"/>
          </w:tcPr>
          <w:p w14:paraId="4D0E3B23" w14:textId="77777777" w:rsidR="004B495F" w:rsidRPr="003816B2" w:rsidRDefault="004B495F" w:rsidP="00FA7E8D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Caña de azúcar </w:t>
            </w:r>
            <w:r w:rsidR="007A795D">
              <w:rPr>
                <w:rFonts w:ascii="Arial" w:hAnsi="Arial" w:cs="Arial"/>
                <w:b/>
                <w:bCs/>
                <w:sz w:val="22"/>
                <w:szCs w:val="22"/>
              </w:rPr>
              <w:t>M2</w:t>
            </w:r>
          </w:p>
        </w:tc>
        <w:tc>
          <w:tcPr>
            <w:tcW w:w="2255" w:type="dxa"/>
            <w:gridSpan w:val="2"/>
          </w:tcPr>
          <w:p w14:paraId="35FF9B7C" w14:textId="77777777" w:rsidR="004B495F" w:rsidRPr="003816B2" w:rsidRDefault="004B495F" w:rsidP="00FA7E8D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Banco de proteínas</w:t>
            </w:r>
          </w:p>
          <w:p w14:paraId="29FCC1DC" w14:textId="77777777" w:rsidR="004B495F" w:rsidRPr="003816B2" w:rsidRDefault="004B495F" w:rsidP="00F2628F">
            <w:pPr>
              <w:pStyle w:val="Textoindependiente"/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B495F" w:rsidRPr="00000F7D" w14:paraId="4D1479EA" w14:textId="77777777" w:rsidTr="004B495F">
        <w:trPr>
          <w:cantSplit/>
          <w:trHeight w:val="63"/>
        </w:trPr>
        <w:tc>
          <w:tcPr>
            <w:tcW w:w="1912" w:type="dxa"/>
          </w:tcPr>
          <w:p w14:paraId="5567274F" w14:textId="77777777" w:rsidR="004B495F" w:rsidRPr="00000F7D" w:rsidRDefault="007A795D" w:rsidP="00FA7E8D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 w:rsidRPr="00000F7D">
              <w:rPr>
                <w:rFonts w:ascii="Arial" w:hAnsi="Arial" w:cs="Arial"/>
                <w:b/>
                <w:sz w:val="22"/>
                <w:lang w:val="es-ES"/>
              </w:rPr>
              <w:t>Variedad</w:t>
            </w:r>
          </w:p>
        </w:tc>
        <w:tc>
          <w:tcPr>
            <w:tcW w:w="668" w:type="dxa"/>
          </w:tcPr>
          <w:p w14:paraId="715BE3C7" w14:textId="77777777" w:rsidR="004B495F" w:rsidRPr="00000F7D" w:rsidRDefault="007A795D" w:rsidP="0054482B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 w:rsidRPr="00000F7D">
              <w:rPr>
                <w:rFonts w:ascii="Arial" w:hAnsi="Arial" w:cs="Arial"/>
                <w:b/>
                <w:sz w:val="22"/>
                <w:lang w:val="es-ES"/>
              </w:rPr>
              <w:t>Ha</w:t>
            </w:r>
          </w:p>
        </w:tc>
        <w:tc>
          <w:tcPr>
            <w:tcW w:w="1551" w:type="dxa"/>
          </w:tcPr>
          <w:p w14:paraId="6D3E4094" w14:textId="77777777" w:rsidR="004B495F" w:rsidRPr="00000F7D" w:rsidRDefault="007A795D" w:rsidP="00FA7E8D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 w:rsidRPr="00000F7D">
              <w:rPr>
                <w:rFonts w:ascii="Arial" w:hAnsi="Arial" w:cs="Arial"/>
                <w:b/>
                <w:sz w:val="22"/>
                <w:lang w:val="es-ES"/>
              </w:rPr>
              <w:t>Variedad</w:t>
            </w:r>
          </w:p>
        </w:tc>
        <w:tc>
          <w:tcPr>
            <w:tcW w:w="547" w:type="dxa"/>
          </w:tcPr>
          <w:p w14:paraId="08404E34" w14:textId="77777777" w:rsidR="004B495F" w:rsidRPr="00000F7D" w:rsidRDefault="007A795D" w:rsidP="00FA7E8D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000F7D">
              <w:rPr>
                <w:rFonts w:ascii="Arial" w:hAnsi="Arial" w:cs="Arial"/>
                <w:b/>
                <w:sz w:val="22"/>
                <w:lang w:val="es-ES"/>
              </w:rPr>
              <w:t>M2</w:t>
            </w:r>
          </w:p>
        </w:tc>
        <w:tc>
          <w:tcPr>
            <w:tcW w:w="1408" w:type="dxa"/>
            <w:vMerge w:val="restart"/>
          </w:tcPr>
          <w:p w14:paraId="2604CBAD" w14:textId="77777777" w:rsidR="004B495F" w:rsidRPr="00B3392D" w:rsidRDefault="004B495F" w:rsidP="004F4AC3">
            <w:pPr>
              <w:pStyle w:val="Textoindependiente"/>
              <w:jc w:val="left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715" w:type="dxa"/>
          </w:tcPr>
          <w:p w14:paraId="21067AD3" w14:textId="77777777" w:rsidR="004B495F" w:rsidRPr="00000F7D" w:rsidRDefault="00F2628F" w:rsidP="00FA7E8D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 w:rsidRPr="00000F7D">
              <w:rPr>
                <w:rFonts w:ascii="Arial" w:hAnsi="Arial" w:cs="Arial"/>
                <w:b/>
                <w:sz w:val="22"/>
                <w:lang w:val="es-ES"/>
              </w:rPr>
              <w:t>Especie</w:t>
            </w:r>
          </w:p>
        </w:tc>
        <w:tc>
          <w:tcPr>
            <w:tcW w:w="540" w:type="dxa"/>
          </w:tcPr>
          <w:p w14:paraId="10A2B55D" w14:textId="77777777" w:rsidR="004B495F" w:rsidRPr="00000F7D" w:rsidRDefault="00F2628F" w:rsidP="00FA7E8D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000F7D">
              <w:rPr>
                <w:rFonts w:ascii="Arial" w:hAnsi="Arial" w:cs="Arial"/>
                <w:b/>
                <w:sz w:val="22"/>
                <w:lang w:val="es-ES"/>
              </w:rPr>
              <w:t>M2</w:t>
            </w:r>
          </w:p>
        </w:tc>
      </w:tr>
      <w:tr w:rsidR="004B495F" w:rsidRPr="003816B2" w14:paraId="15A0C623" w14:textId="77777777" w:rsidTr="004B495F">
        <w:trPr>
          <w:cantSplit/>
          <w:trHeight w:val="63"/>
        </w:trPr>
        <w:tc>
          <w:tcPr>
            <w:tcW w:w="1912" w:type="dxa"/>
          </w:tcPr>
          <w:p w14:paraId="2595EAA3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668" w:type="dxa"/>
          </w:tcPr>
          <w:p w14:paraId="035746E3" w14:textId="77777777" w:rsidR="004B495F" w:rsidRPr="003816B2" w:rsidRDefault="004B495F" w:rsidP="00562F5A">
            <w:pPr>
              <w:pStyle w:val="Textoindependiente"/>
              <w:tabs>
                <w:tab w:val="left" w:pos="231"/>
              </w:tabs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51" w:type="dxa"/>
          </w:tcPr>
          <w:p w14:paraId="46471382" w14:textId="77777777" w:rsidR="004B495F" w:rsidRPr="003816B2" w:rsidRDefault="006D2F2B" w:rsidP="008D2772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547" w:type="dxa"/>
          </w:tcPr>
          <w:p w14:paraId="2FC4400A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408" w:type="dxa"/>
            <w:vMerge/>
          </w:tcPr>
          <w:p w14:paraId="16D982FF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715" w:type="dxa"/>
          </w:tcPr>
          <w:p w14:paraId="31832F6E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14:paraId="10BF4AAF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B495F" w:rsidRPr="003816B2" w14:paraId="66BA4FE8" w14:textId="77777777" w:rsidTr="004B495F">
        <w:trPr>
          <w:cantSplit/>
          <w:trHeight w:val="63"/>
        </w:trPr>
        <w:tc>
          <w:tcPr>
            <w:tcW w:w="1912" w:type="dxa"/>
          </w:tcPr>
          <w:p w14:paraId="53DDE6C9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668" w:type="dxa"/>
          </w:tcPr>
          <w:p w14:paraId="02EB7E19" w14:textId="77777777" w:rsidR="004B495F" w:rsidRPr="003816B2" w:rsidRDefault="00EB02C3" w:rsidP="00EB02C3">
            <w:pPr>
              <w:pStyle w:val="Textoindependiente"/>
              <w:tabs>
                <w:tab w:val="left" w:pos="231"/>
              </w:tabs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551" w:type="dxa"/>
          </w:tcPr>
          <w:p w14:paraId="1F5126BA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47" w:type="dxa"/>
          </w:tcPr>
          <w:p w14:paraId="07477668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408" w:type="dxa"/>
            <w:vMerge/>
          </w:tcPr>
          <w:p w14:paraId="5B962D2D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715" w:type="dxa"/>
          </w:tcPr>
          <w:p w14:paraId="2B4FF66F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14:paraId="35ADC70F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B495F" w:rsidRPr="003816B2" w14:paraId="3EE81DF4" w14:textId="77777777" w:rsidTr="004B495F">
        <w:trPr>
          <w:cantSplit/>
          <w:trHeight w:val="63"/>
        </w:trPr>
        <w:tc>
          <w:tcPr>
            <w:tcW w:w="1912" w:type="dxa"/>
          </w:tcPr>
          <w:p w14:paraId="14985FBC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668" w:type="dxa"/>
          </w:tcPr>
          <w:p w14:paraId="349D6AB7" w14:textId="77777777" w:rsidR="004B495F" w:rsidRPr="003816B2" w:rsidRDefault="004B495F" w:rsidP="007A795D">
            <w:pPr>
              <w:pStyle w:val="Textoindependiente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551" w:type="dxa"/>
          </w:tcPr>
          <w:p w14:paraId="1613C9E5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47" w:type="dxa"/>
          </w:tcPr>
          <w:p w14:paraId="103520C0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408" w:type="dxa"/>
            <w:vMerge/>
          </w:tcPr>
          <w:p w14:paraId="61360EF5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715" w:type="dxa"/>
          </w:tcPr>
          <w:p w14:paraId="71E8C975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40" w:type="dxa"/>
          </w:tcPr>
          <w:p w14:paraId="0A858265" w14:textId="77777777" w:rsidR="004B495F" w:rsidRPr="003816B2" w:rsidRDefault="004B495F" w:rsidP="00FA7E8D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9D1FB7F" w14:textId="77777777" w:rsidR="00CC674F" w:rsidRDefault="00CC674F" w:rsidP="005D5EEE">
      <w:pPr>
        <w:pStyle w:val="Textoindependiente"/>
        <w:ind w:left="426"/>
        <w:jc w:val="left"/>
        <w:rPr>
          <w:rFonts w:ascii="Arial" w:hAnsi="Arial" w:cs="Arial"/>
          <w:b/>
          <w:sz w:val="22"/>
          <w:szCs w:val="22"/>
        </w:rPr>
      </w:pPr>
    </w:p>
    <w:p w14:paraId="37AA1985" w14:textId="77777777" w:rsidR="00DF45ED" w:rsidRPr="005D5EEE" w:rsidRDefault="00D4738F" w:rsidP="00CC674F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="005D5EEE">
        <w:rPr>
          <w:rFonts w:ascii="Arial" w:hAnsi="Arial" w:cs="Arial"/>
          <w:b/>
          <w:sz w:val="22"/>
          <w:szCs w:val="22"/>
        </w:rPr>
        <w:t>DESCRIPCIÓN DEL HATO GANADERO</w:t>
      </w:r>
      <w:r w:rsidR="003F7DC7">
        <w:rPr>
          <w:rFonts w:ascii="Arial" w:hAnsi="Arial" w:cs="Arial"/>
          <w:b/>
          <w:sz w:val="22"/>
          <w:szCs w:val="22"/>
        </w:rPr>
        <w:t>.</w:t>
      </w:r>
    </w:p>
    <w:p w14:paraId="13A1C9C1" w14:textId="77777777" w:rsidR="00DF45ED" w:rsidRPr="003816B2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1806"/>
        <w:gridCol w:w="4146"/>
      </w:tblGrid>
      <w:tr w:rsidR="00AB550A" w:rsidRPr="003816B2" w14:paraId="0BBB0FDD" w14:textId="77777777" w:rsidTr="00FA7E8D">
        <w:tc>
          <w:tcPr>
            <w:tcW w:w="2268" w:type="dxa"/>
          </w:tcPr>
          <w:p w14:paraId="40C59AB3" w14:textId="77777777" w:rsidR="00AB550A" w:rsidRPr="003816B2" w:rsidRDefault="00AB550A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Tipo de explotación</w:t>
            </w:r>
          </w:p>
        </w:tc>
        <w:tc>
          <w:tcPr>
            <w:tcW w:w="1843" w:type="dxa"/>
          </w:tcPr>
          <w:p w14:paraId="77CC9798" w14:textId="77777777" w:rsidR="00AB550A" w:rsidRPr="003816B2" w:rsidRDefault="00EA3582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  <w:r w:rsidR="00AB550A" w:rsidRPr="003816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 hato</w:t>
            </w:r>
          </w:p>
        </w:tc>
        <w:tc>
          <w:tcPr>
            <w:tcW w:w="4230" w:type="dxa"/>
          </w:tcPr>
          <w:p w14:paraId="7EE0A8DD" w14:textId="77777777" w:rsidR="00AB550A" w:rsidRPr="003816B2" w:rsidRDefault="00AB550A" w:rsidP="00FF183D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Raza predominante</w:t>
            </w:r>
          </w:p>
        </w:tc>
      </w:tr>
      <w:tr w:rsidR="00AB550A" w:rsidRPr="003816B2" w14:paraId="78494483" w14:textId="77777777" w:rsidTr="00FA7E8D">
        <w:tc>
          <w:tcPr>
            <w:tcW w:w="2268" w:type="dxa"/>
          </w:tcPr>
          <w:p w14:paraId="225C4237" w14:textId="77777777" w:rsidR="00AB550A" w:rsidRPr="003816B2" w:rsidRDefault="00AB550A" w:rsidP="001A5062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486502E9" w14:textId="77777777" w:rsidR="00AB550A" w:rsidRPr="003816B2" w:rsidRDefault="00AB550A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4230" w:type="dxa"/>
          </w:tcPr>
          <w:p w14:paraId="662D70B2" w14:textId="77777777" w:rsidR="00AB550A" w:rsidRPr="003816B2" w:rsidRDefault="00AB550A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2DD64C5A" w14:textId="77777777" w:rsidR="00DF45ED" w:rsidRPr="003816B2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"/>
        <w:gridCol w:w="1014"/>
        <w:gridCol w:w="1014"/>
        <w:gridCol w:w="1014"/>
        <w:gridCol w:w="697"/>
        <w:gridCol w:w="923"/>
        <w:gridCol w:w="897"/>
        <w:gridCol w:w="897"/>
        <w:gridCol w:w="897"/>
      </w:tblGrid>
      <w:tr w:rsidR="007004EA" w:rsidRPr="003816B2" w14:paraId="434489E8" w14:textId="77777777" w:rsidTr="00FA7E8D">
        <w:tc>
          <w:tcPr>
            <w:tcW w:w="8341" w:type="dxa"/>
            <w:gridSpan w:val="9"/>
          </w:tcPr>
          <w:p w14:paraId="113BEECB" w14:textId="77777777" w:rsidR="007004EA" w:rsidRPr="003816B2" w:rsidRDefault="007004EA" w:rsidP="007004EA">
            <w:pPr>
              <w:pStyle w:val="Textoindependiente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7004EA">
              <w:rPr>
                <w:rFonts w:ascii="Arial" w:hAnsi="Arial" w:cs="Arial"/>
                <w:b/>
                <w:sz w:val="22"/>
                <w:szCs w:val="22"/>
              </w:rPr>
              <w:t>Desglose del ganado</w:t>
            </w:r>
          </w:p>
        </w:tc>
      </w:tr>
      <w:tr w:rsidR="00DF45ED" w:rsidRPr="003816B2" w14:paraId="10816D17" w14:textId="77777777" w:rsidTr="007004EA">
        <w:tc>
          <w:tcPr>
            <w:tcW w:w="884" w:type="dxa"/>
          </w:tcPr>
          <w:p w14:paraId="376B70E8" w14:textId="77777777" w:rsidR="00DF45ED" w:rsidRPr="003816B2" w:rsidRDefault="007004EA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Vaca</w:t>
            </w:r>
          </w:p>
        </w:tc>
        <w:tc>
          <w:tcPr>
            <w:tcW w:w="1028" w:type="dxa"/>
          </w:tcPr>
          <w:p w14:paraId="2FD75624" w14:textId="77777777" w:rsidR="00DF45ED" w:rsidRPr="003816B2" w:rsidRDefault="007004EA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Hembra</w:t>
            </w:r>
          </w:p>
          <w:p w14:paraId="73105F18" w14:textId="77777777" w:rsidR="00DF45ED" w:rsidRPr="003816B2" w:rsidRDefault="00FF183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2-3</w:t>
            </w:r>
          </w:p>
        </w:tc>
        <w:tc>
          <w:tcPr>
            <w:tcW w:w="1028" w:type="dxa"/>
          </w:tcPr>
          <w:p w14:paraId="561D0883" w14:textId="77777777" w:rsidR="00DF45ED" w:rsidRPr="003816B2" w:rsidRDefault="007004EA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Hembra</w:t>
            </w:r>
          </w:p>
          <w:p w14:paraId="32DC7FE7" w14:textId="77777777" w:rsidR="00DF45ED" w:rsidRPr="003816B2" w:rsidRDefault="00FF183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1-2</w:t>
            </w:r>
          </w:p>
        </w:tc>
        <w:tc>
          <w:tcPr>
            <w:tcW w:w="1028" w:type="dxa"/>
          </w:tcPr>
          <w:p w14:paraId="5023937D" w14:textId="77777777" w:rsidR="00DF45ED" w:rsidRPr="003816B2" w:rsidRDefault="007004EA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Hembra</w:t>
            </w:r>
          </w:p>
          <w:p w14:paraId="7FDE02B0" w14:textId="77777777" w:rsidR="00DF45ED" w:rsidRPr="003816B2" w:rsidRDefault="00FF183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0-1</w:t>
            </w:r>
          </w:p>
        </w:tc>
        <w:tc>
          <w:tcPr>
            <w:tcW w:w="714" w:type="dxa"/>
          </w:tcPr>
          <w:p w14:paraId="031A29CE" w14:textId="77777777" w:rsidR="00DF45ED" w:rsidRPr="003816B2" w:rsidRDefault="007004EA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Toro</w:t>
            </w:r>
          </w:p>
        </w:tc>
        <w:tc>
          <w:tcPr>
            <w:tcW w:w="923" w:type="dxa"/>
          </w:tcPr>
          <w:p w14:paraId="1DC26DB9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Bueyes</w:t>
            </w:r>
          </w:p>
        </w:tc>
        <w:tc>
          <w:tcPr>
            <w:tcW w:w="912" w:type="dxa"/>
          </w:tcPr>
          <w:p w14:paraId="46F81A4A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Macho</w:t>
            </w:r>
          </w:p>
          <w:p w14:paraId="37156FAF" w14:textId="77777777" w:rsidR="00DF45ED" w:rsidRPr="003816B2" w:rsidRDefault="00FF183D" w:rsidP="00B61DCE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0-1</w:t>
            </w:r>
          </w:p>
        </w:tc>
        <w:tc>
          <w:tcPr>
            <w:tcW w:w="912" w:type="dxa"/>
          </w:tcPr>
          <w:p w14:paraId="4C6A6E81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Macho </w:t>
            </w:r>
          </w:p>
          <w:p w14:paraId="2A1E3437" w14:textId="77777777" w:rsidR="00DF45ED" w:rsidRPr="003816B2" w:rsidRDefault="00FF183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1-2</w:t>
            </w:r>
          </w:p>
        </w:tc>
        <w:tc>
          <w:tcPr>
            <w:tcW w:w="912" w:type="dxa"/>
          </w:tcPr>
          <w:p w14:paraId="63C5E44A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Macho</w:t>
            </w:r>
          </w:p>
          <w:p w14:paraId="39D3E192" w14:textId="77777777" w:rsidR="00DF45ED" w:rsidRPr="003816B2" w:rsidRDefault="00FF183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2-3</w:t>
            </w:r>
          </w:p>
        </w:tc>
      </w:tr>
      <w:tr w:rsidR="00DF45ED" w:rsidRPr="003816B2" w14:paraId="0B7FA6FB" w14:textId="77777777" w:rsidTr="007004EA">
        <w:trPr>
          <w:trHeight w:val="397"/>
        </w:trPr>
        <w:tc>
          <w:tcPr>
            <w:tcW w:w="884" w:type="dxa"/>
            <w:vAlign w:val="center"/>
          </w:tcPr>
          <w:p w14:paraId="5042D708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028" w:type="dxa"/>
            <w:vAlign w:val="center"/>
          </w:tcPr>
          <w:p w14:paraId="2F403948" w14:textId="77777777" w:rsidR="00DF45ED" w:rsidRPr="003816B2" w:rsidRDefault="00DF45ED" w:rsidP="00002E74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028" w:type="dxa"/>
            <w:vAlign w:val="center"/>
          </w:tcPr>
          <w:p w14:paraId="4DE23DCC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028" w:type="dxa"/>
            <w:vAlign w:val="center"/>
          </w:tcPr>
          <w:p w14:paraId="7B698F40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1BA989C8" w14:textId="77777777" w:rsidR="00DF45ED" w:rsidRPr="003816B2" w:rsidRDefault="00DF45ED" w:rsidP="00E43C53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vAlign w:val="center"/>
          </w:tcPr>
          <w:p w14:paraId="52177720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912" w:type="dxa"/>
            <w:vAlign w:val="center"/>
          </w:tcPr>
          <w:p w14:paraId="6941ECAD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912" w:type="dxa"/>
            <w:vAlign w:val="center"/>
          </w:tcPr>
          <w:p w14:paraId="212191D3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912" w:type="dxa"/>
            <w:vAlign w:val="center"/>
          </w:tcPr>
          <w:p w14:paraId="1FE4117D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3B3591FF" w14:textId="77777777" w:rsidR="00DF45ED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112EC0ED" w14:textId="77777777" w:rsidR="0086207B" w:rsidRDefault="00EA1AC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 w:rsidRPr="00000F7D">
        <w:rPr>
          <w:rFonts w:ascii="Arial" w:hAnsi="Arial" w:cs="Arial"/>
          <w:b/>
          <w:sz w:val="22"/>
          <w:szCs w:val="22"/>
        </w:rPr>
        <w:t>Estaría dispuesto a participar en un p</w:t>
      </w:r>
      <w:r w:rsidR="00000F7D">
        <w:rPr>
          <w:rFonts w:ascii="Arial" w:hAnsi="Arial" w:cs="Arial"/>
          <w:b/>
          <w:sz w:val="22"/>
          <w:szCs w:val="22"/>
        </w:rPr>
        <w:t>rograma de mejoramiento genético</w:t>
      </w:r>
      <w:r w:rsidRPr="00000F7D">
        <w:rPr>
          <w:rFonts w:ascii="Arial" w:hAnsi="Arial" w:cs="Arial"/>
          <w:b/>
          <w:sz w:val="22"/>
          <w:szCs w:val="22"/>
        </w:rPr>
        <w:t>?</w:t>
      </w:r>
    </w:p>
    <w:p w14:paraId="49ABFD0B" w14:textId="77777777" w:rsidR="003F5CFD" w:rsidRDefault="003F5CF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66176AA2" w14:textId="77777777" w:rsidR="00EA1AC9" w:rsidRDefault="00EA1AC9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86207B">
        <w:rPr>
          <w:rFonts w:ascii="Arial" w:hAnsi="Arial" w:cs="Arial"/>
          <w:sz w:val="22"/>
          <w:szCs w:val="22"/>
        </w:rPr>
        <w:t>Sí (</w:t>
      </w:r>
      <w:r w:rsidR="003F5CFD">
        <w:rPr>
          <w:rFonts w:ascii="Arial" w:hAnsi="Arial" w:cs="Arial"/>
          <w:sz w:val="22"/>
          <w:szCs w:val="22"/>
        </w:rPr>
        <w:t xml:space="preserve"> </w:t>
      </w:r>
      <w:r w:rsidR="0086207B">
        <w:rPr>
          <w:rFonts w:ascii="Arial" w:hAnsi="Arial" w:cs="Arial"/>
          <w:sz w:val="22"/>
          <w:szCs w:val="22"/>
        </w:rPr>
        <w:t xml:space="preserve">  ) </w:t>
      </w:r>
      <w:r w:rsidR="003F5CFD">
        <w:rPr>
          <w:rFonts w:ascii="Arial" w:hAnsi="Arial" w:cs="Arial"/>
          <w:sz w:val="22"/>
          <w:szCs w:val="22"/>
        </w:rPr>
        <w:t xml:space="preserve">  </w:t>
      </w:r>
      <w:r w:rsidR="0086207B">
        <w:rPr>
          <w:rFonts w:ascii="Arial" w:hAnsi="Arial" w:cs="Arial"/>
          <w:sz w:val="22"/>
          <w:szCs w:val="22"/>
        </w:rPr>
        <w:t xml:space="preserve"> No (  </w:t>
      </w:r>
      <w:r w:rsidR="003F5CFD">
        <w:rPr>
          <w:rFonts w:ascii="Arial" w:hAnsi="Arial" w:cs="Arial"/>
          <w:sz w:val="22"/>
          <w:szCs w:val="22"/>
        </w:rPr>
        <w:t xml:space="preserve"> </w:t>
      </w:r>
      <w:r w:rsidR="0086207B">
        <w:rPr>
          <w:rFonts w:ascii="Arial" w:hAnsi="Arial" w:cs="Arial"/>
          <w:sz w:val="22"/>
          <w:szCs w:val="22"/>
        </w:rPr>
        <w:t xml:space="preserve"> )</w:t>
      </w:r>
      <w:r w:rsidR="003F5CFD">
        <w:rPr>
          <w:rFonts w:ascii="Arial" w:hAnsi="Arial" w:cs="Arial"/>
          <w:sz w:val="22"/>
          <w:szCs w:val="22"/>
        </w:rPr>
        <w:t xml:space="preserve">    N/A (   )</w:t>
      </w:r>
    </w:p>
    <w:p w14:paraId="2B62A850" w14:textId="77777777" w:rsidR="00EA1AC9" w:rsidRDefault="00EA1AC9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02DFC847" w14:textId="77777777" w:rsidR="00C875D6" w:rsidRDefault="00C875D6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5E12FCA5" w14:textId="77777777" w:rsidR="00EA1AC9" w:rsidRDefault="0086207B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Porqué</w:t>
      </w:r>
      <w:r w:rsidR="00EA1AC9" w:rsidRPr="00000F7D">
        <w:rPr>
          <w:rFonts w:ascii="Arial" w:hAnsi="Arial" w:cs="Arial"/>
          <w:b/>
          <w:sz w:val="22"/>
          <w:szCs w:val="22"/>
        </w:rPr>
        <w:t>?</w:t>
      </w:r>
      <w:r w:rsidR="00E43C53" w:rsidRPr="00000F7D">
        <w:rPr>
          <w:rFonts w:ascii="Arial" w:hAnsi="Arial" w:cs="Arial"/>
          <w:b/>
          <w:sz w:val="22"/>
          <w:szCs w:val="22"/>
        </w:rPr>
        <w:t xml:space="preserve"> </w:t>
      </w:r>
    </w:p>
    <w:p w14:paraId="19733045" w14:textId="77777777" w:rsidR="00BD1279" w:rsidRDefault="00BD1279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730F87E0" w14:textId="77777777" w:rsidR="00C875D6" w:rsidRDefault="00C875D6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35DCA126" w14:textId="77777777" w:rsidR="00762B8B" w:rsidRDefault="00762B8B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6C1F038C" w14:textId="77777777" w:rsidR="001C78F7" w:rsidRPr="00000F7D" w:rsidRDefault="0086207B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Qué</w:t>
      </w:r>
      <w:r w:rsidR="001C78F7" w:rsidRPr="00000F7D">
        <w:rPr>
          <w:rFonts w:ascii="Arial" w:hAnsi="Arial" w:cs="Arial"/>
          <w:b/>
          <w:sz w:val="22"/>
          <w:szCs w:val="22"/>
        </w:rPr>
        <w:t xml:space="preserve"> alternativa de mejoramiento genético le gustaría utilizar:</w:t>
      </w:r>
    </w:p>
    <w:p w14:paraId="7CD7FC67" w14:textId="77777777" w:rsidR="001C78F7" w:rsidRDefault="001C78F7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9"/>
        <w:gridCol w:w="1431"/>
      </w:tblGrid>
      <w:tr w:rsidR="001C78F7" w14:paraId="5B1B3EF7" w14:textId="77777777" w:rsidTr="00131B4A">
        <w:tc>
          <w:tcPr>
            <w:tcW w:w="4489" w:type="dxa"/>
          </w:tcPr>
          <w:p w14:paraId="04FB0703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sz w:val="22"/>
                <w:szCs w:val="22"/>
              </w:rPr>
              <w:t>Inseminación artificial</w:t>
            </w:r>
          </w:p>
        </w:tc>
        <w:tc>
          <w:tcPr>
            <w:tcW w:w="1431" w:type="dxa"/>
          </w:tcPr>
          <w:p w14:paraId="2D48C0DA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8F7" w14:paraId="32EA3C5A" w14:textId="77777777" w:rsidTr="00131B4A">
        <w:tc>
          <w:tcPr>
            <w:tcW w:w="4489" w:type="dxa"/>
          </w:tcPr>
          <w:p w14:paraId="3F4B666B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sz w:val="22"/>
                <w:szCs w:val="22"/>
              </w:rPr>
              <w:t>Monta natural</w:t>
            </w:r>
          </w:p>
        </w:tc>
        <w:tc>
          <w:tcPr>
            <w:tcW w:w="1431" w:type="dxa"/>
          </w:tcPr>
          <w:p w14:paraId="4AA4E4CC" w14:textId="77777777" w:rsidR="001C78F7" w:rsidRPr="00131B4A" w:rsidRDefault="001C78F7" w:rsidP="007B3083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8F7" w14:paraId="51B0499D" w14:textId="77777777" w:rsidTr="00131B4A">
        <w:tc>
          <w:tcPr>
            <w:tcW w:w="4489" w:type="dxa"/>
          </w:tcPr>
          <w:p w14:paraId="5F1A2528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sz w:val="22"/>
                <w:szCs w:val="22"/>
              </w:rPr>
              <w:t>Implante de embriones</w:t>
            </w:r>
          </w:p>
        </w:tc>
        <w:tc>
          <w:tcPr>
            <w:tcW w:w="1431" w:type="dxa"/>
          </w:tcPr>
          <w:p w14:paraId="09104EEB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8F7" w14:paraId="4203AFB6" w14:textId="77777777" w:rsidTr="00131B4A">
        <w:tc>
          <w:tcPr>
            <w:tcW w:w="4489" w:type="dxa"/>
          </w:tcPr>
          <w:p w14:paraId="7304E75F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sz w:val="22"/>
                <w:szCs w:val="22"/>
              </w:rPr>
              <w:t>Otros</w:t>
            </w:r>
          </w:p>
        </w:tc>
        <w:tc>
          <w:tcPr>
            <w:tcW w:w="1431" w:type="dxa"/>
          </w:tcPr>
          <w:p w14:paraId="1E2D1176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8F7" w14:paraId="3E8B1FEA" w14:textId="77777777" w:rsidTr="00131B4A">
        <w:tc>
          <w:tcPr>
            <w:tcW w:w="4489" w:type="dxa"/>
          </w:tcPr>
          <w:p w14:paraId="2278BCC6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1" w:type="dxa"/>
          </w:tcPr>
          <w:p w14:paraId="0CEEC1BD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8F7" w14:paraId="4E5FCAB7" w14:textId="77777777" w:rsidTr="00131B4A">
        <w:tc>
          <w:tcPr>
            <w:tcW w:w="4489" w:type="dxa"/>
          </w:tcPr>
          <w:p w14:paraId="7A542CF2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1" w:type="dxa"/>
          </w:tcPr>
          <w:p w14:paraId="0A4D310F" w14:textId="77777777" w:rsidR="001C78F7" w:rsidRPr="00131B4A" w:rsidRDefault="001C78F7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F0A625" w14:textId="77777777" w:rsidR="001C78F7" w:rsidRDefault="001C78F7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6A22C736" w14:textId="77777777" w:rsidR="00C875D6" w:rsidRDefault="00C875D6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5341406D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09517F53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168E51F2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6CEA6CA1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85653C5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22D8B35D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6E65C7EE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51B3EACC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E437F54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E78B6F1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80F3E73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BDBA833" w14:textId="77777777" w:rsidR="00D37839" w:rsidRDefault="00D3783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34D0B86B" w14:textId="77777777" w:rsidR="008816A3" w:rsidRDefault="008816A3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  <w:r w:rsidRPr="008816A3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. </w:t>
      </w:r>
      <w:r w:rsidRPr="007004EA">
        <w:rPr>
          <w:rFonts w:ascii="Arial" w:hAnsi="Arial" w:cs="Arial"/>
          <w:b/>
          <w:sz w:val="22"/>
          <w:szCs w:val="22"/>
          <w:lang w:val="es-ES"/>
        </w:rPr>
        <w:t>UTILIZACIÓN DE FORRAJES Y SUPLEMENTACIÓN</w:t>
      </w:r>
    </w:p>
    <w:p w14:paraId="463FBF81" w14:textId="77777777" w:rsidR="008816A3" w:rsidRPr="003816B2" w:rsidRDefault="008816A3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7"/>
        <w:gridCol w:w="2056"/>
        <w:gridCol w:w="1405"/>
        <w:gridCol w:w="3850"/>
      </w:tblGrid>
      <w:tr w:rsidR="007004EA" w:rsidRPr="003816B2" w14:paraId="781AFCC6" w14:textId="77777777" w:rsidTr="00FA7E8D">
        <w:tc>
          <w:tcPr>
            <w:tcW w:w="8258" w:type="dxa"/>
            <w:gridSpan w:val="4"/>
            <w:vAlign w:val="center"/>
          </w:tcPr>
          <w:p w14:paraId="16A2A184" w14:textId="77777777" w:rsidR="007004EA" w:rsidRPr="00D4738F" w:rsidRDefault="003A2F72" w:rsidP="002B20F9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CR"/>
              </w:rPr>
            </w:pPr>
            <w:r>
              <w:rPr>
                <w:rFonts w:ascii="Arial" w:hAnsi="Arial" w:cs="Arial"/>
                <w:b/>
                <w:sz w:val="22"/>
                <w:lang w:val="es-ES"/>
              </w:rPr>
              <w:t>Qué</w:t>
            </w:r>
            <w:r w:rsidR="00D4738F">
              <w:rPr>
                <w:rFonts w:ascii="Arial" w:hAnsi="Arial" w:cs="Arial"/>
                <w:b/>
                <w:sz w:val="22"/>
                <w:lang w:val="es-ES"/>
              </w:rPr>
              <w:t xml:space="preserve"> tipo de forrajes y suplementación utiliza en su finca</w:t>
            </w:r>
            <w:r w:rsidR="00D4738F" w:rsidRPr="00D4738F">
              <w:rPr>
                <w:rFonts w:ascii="Arial" w:hAnsi="Arial" w:cs="Arial"/>
                <w:b/>
                <w:sz w:val="22"/>
                <w:lang w:val="es-CR"/>
              </w:rPr>
              <w:t>?</w:t>
            </w:r>
          </w:p>
        </w:tc>
      </w:tr>
      <w:tr w:rsidR="008816A3" w:rsidRPr="003816B2" w14:paraId="0CB3E36B" w14:textId="77777777" w:rsidTr="005D5908">
        <w:tc>
          <w:tcPr>
            <w:tcW w:w="801" w:type="dxa"/>
            <w:vAlign w:val="center"/>
          </w:tcPr>
          <w:p w14:paraId="3E601E22" w14:textId="77777777" w:rsidR="008816A3" w:rsidRPr="008816A3" w:rsidRDefault="008816A3" w:rsidP="008816A3">
            <w:pPr>
              <w:pStyle w:val="Textoindependiente"/>
              <w:jc w:val="left"/>
              <w:rPr>
                <w:rFonts w:ascii="Arial" w:hAnsi="Arial" w:cs="Arial"/>
                <w:b/>
                <w:sz w:val="22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</w:rPr>
              <w:t xml:space="preserve">Caña </w:t>
            </w:r>
          </w:p>
        </w:tc>
        <w:tc>
          <w:tcPr>
            <w:tcW w:w="2093" w:type="dxa"/>
            <w:vAlign w:val="center"/>
          </w:tcPr>
          <w:p w14:paraId="0870CEE7" w14:textId="77777777" w:rsidR="008816A3" w:rsidRPr="008816A3" w:rsidRDefault="008816A3" w:rsidP="002B20F9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Pastos de corta</w:t>
            </w:r>
          </w:p>
        </w:tc>
        <w:tc>
          <w:tcPr>
            <w:tcW w:w="1418" w:type="dxa"/>
            <w:vAlign w:val="center"/>
          </w:tcPr>
          <w:p w14:paraId="6ABE3182" w14:textId="77777777" w:rsidR="008816A3" w:rsidRPr="008816A3" w:rsidRDefault="008816A3" w:rsidP="002B20F9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Ensilaje</w:t>
            </w:r>
          </w:p>
        </w:tc>
        <w:tc>
          <w:tcPr>
            <w:tcW w:w="3946" w:type="dxa"/>
            <w:vAlign w:val="center"/>
          </w:tcPr>
          <w:p w14:paraId="1D7E2DE8" w14:textId="77777777" w:rsidR="008816A3" w:rsidRPr="008816A3" w:rsidRDefault="008816A3" w:rsidP="002B20F9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Otros</w:t>
            </w:r>
          </w:p>
        </w:tc>
      </w:tr>
      <w:tr w:rsidR="008816A3" w:rsidRPr="003816B2" w14:paraId="1B02983E" w14:textId="77777777" w:rsidTr="005D5908">
        <w:tc>
          <w:tcPr>
            <w:tcW w:w="801" w:type="dxa"/>
            <w:vAlign w:val="center"/>
          </w:tcPr>
          <w:p w14:paraId="6C2833F2" w14:textId="77777777" w:rsidR="008816A3" w:rsidRPr="003816B2" w:rsidRDefault="008816A3" w:rsidP="004F4AC3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093" w:type="dxa"/>
            <w:vAlign w:val="center"/>
          </w:tcPr>
          <w:p w14:paraId="5D5DADF8" w14:textId="77777777" w:rsidR="008816A3" w:rsidRPr="003816B2" w:rsidRDefault="006D2F2B" w:rsidP="004F4AC3">
            <w:pPr>
              <w:pStyle w:val="Textoindependiente"/>
              <w:jc w:val="left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es-ES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6DE7E207" w14:textId="77777777" w:rsidR="008816A3" w:rsidRPr="003816B2" w:rsidRDefault="008816A3" w:rsidP="00B408D0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3946" w:type="dxa"/>
            <w:vAlign w:val="center"/>
          </w:tcPr>
          <w:p w14:paraId="73D705B3" w14:textId="77777777" w:rsidR="008816A3" w:rsidRPr="003816B2" w:rsidRDefault="008816A3" w:rsidP="00656C3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</w:tr>
    </w:tbl>
    <w:p w14:paraId="4D9751DF" w14:textId="77777777" w:rsidR="00EA1AC9" w:rsidRDefault="00EA1AC9" w:rsidP="00EA1AC9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412CBF90" w14:textId="77777777" w:rsidR="00C875D6" w:rsidRDefault="00C875D6" w:rsidP="00DF45ED">
      <w:pPr>
        <w:pStyle w:val="Textoindependiente"/>
        <w:ind w:left="720"/>
        <w:jc w:val="left"/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7"/>
        <w:gridCol w:w="4061"/>
      </w:tblGrid>
      <w:tr w:rsidR="00D4738F" w14:paraId="4935D507" w14:textId="77777777" w:rsidTr="00131B4A">
        <w:tc>
          <w:tcPr>
            <w:tcW w:w="8334" w:type="dxa"/>
            <w:gridSpan w:val="2"/>
          </w:tcPr>
          <w:p w14:paraId="6CBDD233" w14:textId="77777777" w:rsidR="00D4738F" w:rsidRPr="00131B4A" w:rsidRDefault="00D4738F" w:rsidP="00131B4A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  <w:lang w:val="es-ES"/>
              </w:rPr>
              <w:t>Que fuentes de suplementación utiliza en la época seca?</w:t>
            </w:r>
          </w:p>
        </w:tc>
      </w:tr>
      <w:tr w:rsidR="00EA1AC9" w14:paraId="039E87B5" w14:textId="77777777" w:rsidTr="00131B4A">
        <w:tc>
          <w:tcPr>
            <w:tcW w:w="4162" w:type="dxa"/>
          </w:tcPr>
          <w:p w14:paraId="313A59F7" w14:textId="77777777" w:rsidR="00EA1AC9" w:rsidRPr="00131B4A" w:rsidRDefault="00EA1AC9" w:rsidP="00EA1AC9">
            <w:pPr>
              <w:pStyle w:val="Textoindependiente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 del insumo</w:t>
            </w:r>
          </w:p>
        </w:tc>
        <w:tc>
          <w:tcPr>
            <w:tcW w:w="4172" w:type="dxa"/>
          </w:tcPr>
          <w:p w14:paraId="269A2C34" w14:textId="77777777" w:rsidR="00EA1AC9" w:rsidRPr="00131B4A" w:rsidRDefault="00EA1AC9" w:rsidP="00EA1AC9">
            <w:pPr>
              <w:pStyle w:val="Textoindependiente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  <w:lang w:val="es-ES"/>
              </w:rPr>
              <w:t>Cantidad</w:t>
            </w:r>
          </w:p>
        </w:tc>
      </w:tr>
      <w:tr w:rsidR="00EA1AC9" w14:paraId="4668D39A" w14:textId="77777777" w:rsidTr="00131B4A">
        <w:tc>
          <w:tcPr>
            <w:tcW w:w="4162" w:type="dxa"/>
          </w:tcPr>
          <w:p w14:paraId="73C8E2CC" w14:textId="77777777" w:rsidR="00EA1AC9" w:rsidRPr="00131B4A" w:rsidRDefault="006D2F2B" w:rsidP="00F6281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72" w:type="dxa"/>
          </w:tcPr>
          <w:p w14:paraId="7CB1A737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A1AC9" w14:paraId="4A8FB103" w14:textId="77777777" w:rsidTr="00131B4A">
        <w:tc>
          <w:tcPr>
            <w:tcW w:w="4162" w:type="dxa"/>
          </w:tcPr>
          <w:p w14:paraId="3E8AA711" w14:textId="77777777" w:rsidR="00EA1AC9" w:rsidRPr="00131B4A" w:rsidRDefault="006D2F2B" w:rsidP="00F6281A">
            <w:pPr>
              <w:pStyle w:val="Textoindependiente"/>
              <w:tabs>
                <w:tab w:val="center" w:pos="1973"/>
              </w:tabs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72" w:type="dxa"/>
          </w:tcPr>
          <w:p w14:paraId="68381522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A1AC9" w14:paraId="34011442" w14:textId="77777777" w:rsidTr="00131B4A">
        <w:tc>
          <w:tcPr>
            <w:tcW w:w="4162" w:type="dxa"/>
          </w:tcPr>
          <w:p w14:paraId="05869D01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172" w:type="dxa"/>
          </w:tcPr>
          <w:p w14:paraId="1841EBD5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A1AC9" w14:paraId="7A27F580" w14:textId="77777777" w:rsidTr="00131B4A">
        <w:tc>
          <w:tcPr>
            <w:tcW w:w="4162" w:type="dxa"/>
          </w:tcPr>
          <w:p w14:paraId="28730590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172" w:type="dxa"/>
          </w:tcPr>
          <w:p w14:paraId="5FA93A21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A1AC9" w14:paraId="3636F08F" w14:textId="77777777" w:rsidTr="00131B4A">
        <w:tc>
          <w:tcPr>
            <w:tcW w:w="4162" w:type="dxa"/>
          </w:tcPr>
          <w:p w14:paraId="6A0236D1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172" w:type="dxa"/>
          </w:tcPr>
          <w:p w14:paraId="71FDF1EC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A1AC9" w14:paraId="0483A56E" w14:textId="77777777" w:rsidTr="00131B4A">
        <w:tc>
          <w:tcPr>
            <w:tcW w:w="4162" w:type="dxa"/>
          </w:tcPr>
          <w:p w14:paraId="74B7614F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172" w:type="dxa"/>
          </w:tcPr>
          <w:p w14:paraId="3A1CF8DA" w14:textId="77777777" w:rsidR="00EA1AC9" w:rsidRPr="00131B4A" w:rsidRDefault="00EA1AC9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96E2575" w14:textId="77777777" w:rsidR="00EA1AC9" w:rsidRDefault="00EA1AC9" w:rsidP="00DF45ED">
      <w:pPr>
        <w:pStyle w:val="Textoindependiente"/>
        <w:ind w:left="720"/>
        <w:jc w:val="left"/>
        <w:rPr>
          <w:rFonts w:ascii="Arial" w:hAnsi="Arial" w:cs="Arial"/>
          <w:sz w:val="22"/>
          <w:szCs w:val="22"/>
          <w:lang w:val="es-ES"/>
        </w:rPr>
      </w:pPr>
    </w:p>
    <w:p w14:paraId="219FD1B2" w14:textId="77777777" w:rsidR="00B0323A" w:rsidRDefault="00B0323A" w:rsidP="00DF45ED">
      <w:pPr>
        <w:pStyle w:val="Textoindependiente"/>
        <w:ind w:left="720"/>
        <w:jc w:val="left"/>
        <w:rPr>
          <w:rFonts w:ascii="Arial" w:hAnsi="Arial" w:cs="Arial"/>
          <w:sz w:val="22"/>
          <w:szCs w:val="22"/>
          <w:lang w:val="es-ES"/>
        </w:rPr>
      </w:pPr>
    </w:p>
    <w:p w14:paraId="0B3C6B7D" w14:textId="77777777" w:rsidR="00DF45ED" w:rsidRDefault="008816A3" w:rsidP="008816A3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  <w:r w:rsidRPr="008816A3">
        <w:rPr>
          <w:rFonts w:ascii="Arial" w:hAnsi="Arial" w:cs="Arial"/>
          <w:b/>
          <w:sz w:val="22"/>
          <w:szCs w:val="22"/>
          <w:lang w:val="es-ES"/>
        </w:rPr>
        <w:t>5.  REGISTROS</w:t>
      </w:r>
    </w:p>
    <w:p w14:paraId="27F45B60" w14:textId="77777777" w:rsidR="008816A3" w:rsidRPr="008816A3" w:rsidRDefault="008816A3" w:rsidP="008816A3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2"/>
        <w:gridCol w:w="2925"/>
        <w:gridCol w:w="1641"/>
      </w:tblGrid>
      <w:tr w:rsidR="00D4738F" w:rsidRPr="003816B2" w14:paraId="2705BF6D" w14:textId="77777777" w:rsidTr="005E42AF">
        <w:tc>
          <w:tcPr>
            <w:tcW w:w="8258" w:type="dxa"/>
            <w:gridSpan w:val="3"/>
          </w:tcPr>
          <w:p w14:paraId="646237DB" w14:textId="77777777" w:rsidR="00D4738F" w:rsidRPr="008816A3" w:rsidRDefault="00D4738F" w:rsidP="00D4738F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Lleva registros en su finca?</w:t>
            </w:r>
          </w:p>
        </w:tc>
      </w:tr>
      <w:tr w:rsidR="00DF45ED" w:rsidRPr="003816B2" w14:paraId="777D2F36" w14:textId="77777777" w:rsidTr="008816A3">
        <w:tc>
          <w:tcPr>
            <w:tcW w:w="3603" w:type="dxa"/>
          </w:tcPr>
          <w:p w14:paraId="228D7D89" w14:textId="77777777" w:rsidR="00DF45ED" w:rsidRPr="00D4738F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D4738F">
              <w:rPr>
                <w:rFonts w:ascii="Arial" w:hAnsi="Arial" w:cs="Arial"/>
                <w:b/>
                <w:sz w:val="22"/>
                <w:szCs w:val="22"/>
                <w:lang w:val="es-ES"/>
              </w:rPr>
              <w:t>Reproductivos en bovinos</w:t>
            </w:r>
          </w:p>
        </w:tc>
        <w:tc>
          <w:tcPr>
            <w:tcW w:w="2977" w:type="dxa"/>
          </w:tcPr>
          <w:p w14:paraId="2915A871" w14:textId="77777777" w:rsidR="00DF45ED" w:rsidRPr="00D4738F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D4738F">
              <w:rPr>
                <w:rFonts w:ascii="Arial" w:hAnsi="Arial" w:cs="Arial"/>
                <w:b/>
                <w:sz w:val="22"/>
                <w:szCs w:val="22"/>
                <w:lang w:val="es-ES"/>
              </w:rPr>
              <w:t>Costos de producción</w:t>
            </w:r>
          </w:p>
        </w:tc>
        <w:tc>
          <w:tcPr>
            <w:tcW w:w="1678" w:type="dxa"/>
          </w:tcPr>
          <w:p w14:paraId="3EEBCF51" w14:textId="77777777" w:rsidR="00DF45ED" w:rsidRPr="00D4738F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D4738F">
              <w:rPr>
                <w:rFonts w:ascii="Arial" w:hAnsi="Arial" w:cs="Arial"/>
                <w:b/>
                <w:sz w:val="22"/>
                <w:szCs w:val="22"/>
                <w:lang w:val="es-ES"/>
              </w:rPr>
              <w:t>No hay</w:t>
            </w:r>
          </w:p>
        </w:tc>
      </w:tr>
      <w:tr w:rsidR="00DF45ED" w:rsidRPr="003816B2" w14:paraId="39A84B0C" w14:textId="77777777" w:rsidTr="008816A3">
        <w:tc>
          <w:tcPr>
            <w:tcW w:w="3603" w:type="dxa"/>
          </w:tcPr>
          <w:p w14:paraId="18893430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2977" w:type="dxa"/>
          </w:tcPr>
          <w:p w14:paraId="62A3DBCB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678" w:type="dxa"/>
          </w:tcPr>
          <w:p w14:paraId="4333EA17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</w:tr>
    </w:tbl>
    <w:p w14:paraId="0853EB45" w14:textId="77777777" w:rsidR="00115956" w:rsidRDefault="00115956" w:rsidP="001C78F7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16757CBA" w14:textId="77777777" w:rsidR="00D4738F" w:rsidRDefault="00D4738F" w:rsidP="001C78F7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343EAA10" w14:textId="77777777" w:rsidR="001C78F7" w:rsidRPr="00D4738F" w:rsidRDefault="001C78F7" w:rsidP="001C78F7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  <w:r w:rsidRPr="00CC674F">
        <w:rPr>
          <w:rFonts w:ascii="Arial" w:hAnsi="Arial" w:cs="Arial"/>
          <w:b/>
          <w:sz w:val="22"/>
          <w:szCs w:val="22"/>
          <w:lang w:val="es-ES"/>
        </w:rPr>
        <w:t>6.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D4738F">
        <w:rPr>
          <w:rFonts w:ascii="Arial" w:hAnsi="Arial" w:cs="Arial"/>
          <w:b/>
          <w:sz w:val="22"/>
          <w:szCs w:val="22"/>
          <w:lang w:val="es-ES"/>
        </w:rPr>
        <w:t>GESTION DEL RECURSO HIDRICO</w:t>
      </w:r>
    </w:p>
    <w:p w14:paraId="630EEE05" w14:textId="77777777" w:rsidR="001C78F7" w:rsidRDefault="001C78F7" w:rsidP="008816A3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      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754"/>
        <w:gridCol w:w="1717"/>
        <w:gridCol w:w="1585"/>
        <w:gridCol w:w="1524"/>
      </w:tblGrid>
      <w:tr w:rsidR="00D4738F" w:rsidRPr="003816B2" w14:paraId="535DC4A4" w14:textId="77777777" w:rsidTr="005E42AF">
        <w:tc>
          <w:tcPr>
            <w:tcW w:w="8258" w:type="dxa"/>
            <w:gridSpan w:val="5"/>
          </w:tcPr>
          <w:p w14:paraId="4ECE1739" w14:textId="77777777" w:rsidR="00D4738F" w:rsidRPr="008816A3" w:rsidRDefault="00D4738F" w:rsidP="00CB73C2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Que </w:t>
            </w: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fuentes de agua</w:t>
            </w: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existen en la finca?</w:t>
            </w:r>
          </w:p>
        </w:tc>
      </w:tr>
      <w:tr w:rsidR="00DF45ED" w:rsidRPr="003816B2" w14:paraId="40DB876C" w14:textId="77777777" w:rsidTr="00D4738F">
        <w:tc>
          <w:tcPr>
            <w:tcW w:w="1566" w:type="dxa"/>
          </w:tcPr>
          <w:p w14:paraId="4F4DA6BD" w14:textId="77777777" w:rsidR="00DF45ED" w:rsidRPr="008816A3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Ríos</w:t>
            </w:r>
          </w:p>
        </w:tc>
        <w:tc>
          <w:tcPr>
            <w:tcW w:w="1773" w:type="dxa"/>
          </w:tcPr>
          <w:p w14:paraId="71026E5C" w14:textId="77777777" w:rsidR="00DF45ED" w:rsidRPr="008816A3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Quebradas</w:t>
            </w:r>
          </w:p>
        </w:tc>
        <w:tc>
          <w:tcPr>
            <w:tcW w:w="1739" w:type="dxa"/>
          </w:tcPr>
          <w:p w14:paraId="0550A720" w14:textId="77777777" w:rsidR="00DF45ED" w:rsidRPr="008816A3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Nacientes</w:t>
            </w:r>
          </w:p>
        </w:tc>
        <w:tc>
          <w:tcPr>
            <w:tcW w:w="1618" w:type="dxa"/>
          </w:tcPr>
          <w:p w14:paraId="02283917" w14:textId="77777777" w:rsidR="00DF45ED" w:rsidRPr="008816A3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Pozos</w:t>
            </w:r>
          </w:p>
        </w:tc>
        <w:tc>
          <w:tcPr>
            <w:tcW w:w="1562" w:type="dxa"/>
          </w:tcPr>
          <w:p w14:paraId="5C22DF40" w14:textId="77777777" w:rsidR="00DF45ED" w:rsidRPr="008816A3" w:rsidRDefault="008816A3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8816A3">
              <w:rPr>
                <w:rFonts w:ascii="Arial" w:hAnsi="Arial" w:cs="Arial"/>
                <w:b/>
                <w:sz w:val="22"/>
                <w:szCs w:val="22"/>
                <w:lang w:val="es-ES"/>
              </w:rPr>
              <w:t>Otro</w:t>
            </w:r>
          </w:p>
        </w:tc>
      </w:tr>
      <w:tr w:rsidR="00DF45ED" w:rsidRPr="003816B2" w14:paraId="3F595C83" w14:textId="77777777" w:rsidTr="00D4738F">
        <w:tc>
          <w:tcPr>
            <w:tcW w:w="1566" w:type="dxa"/>
          </w:tcPr>
          <w:p w14:paraId="40E71DAA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773" w:type="dxa"/>
          </w:tcPr>
          <w:p w14:paraId="7D69DE04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739" w:type="dxa"/>
          </w:tcPr>
          <w:p w14:paraId="617748CC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618" w:type="dxa"/>
          </w:tcPr>
          <w:p w14:paraId="38309200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562" w:type="dxa"/>
          </w:tcPr>
          <w:p w14:paraId="3A5DE650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</w:tr>
    </w:tbl>
    <w:p w14:paraId="623ED213" w14:textId="77777777" w:rsidR="00DF45ED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1F0DFD7E" w14:textId="77777777" w:rsidR="001C78F7" w:rsidRDefault="001222DB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  <w:r w:rsidRPr="00115956">
        <w:rPr>
          <w:rFonts w:ascii="Arial" w:hAnsi="Arial" w:cs="Arial"/>
          <w:b/>
          <w:sz w:val="22"/>
          <w:szCs w:val="22"/>
          <w:lang w:val="es-ES"/>
        </w:rPr>
        <w:t xml:space="preserve">Utiliza un </w:t>
      </w:r>
      <w:r w:rsidR="001C78F7" w:rsidRPr="00115956">
        <w:rPr>
          <w:rFonts w:ascii="Arial" w:hAnsi="Arial" w:cs="Arial"/>
          <w:b/>
          <w:sz w:val="22"/>
          <w:szCs w:val="22"/>
          <w:lang w:val="es-ES"/>
        </w:rPr>
        <w:t>sistema de abastecimiento de agua para sus animales</w:t>
      </w:r>
      <w:r w:rsidR="00CC674F" w:rsidRPr="00115956">
        <w:rPr>
          <w:rFonts w:ascii="Arial" w:hAnsi="Arial" w:cs="Arial"/>
          <w:b/>
          <w:sz w:val="22"/>
          <w:szCs w:val="22"/>
          <w:lang w:val="es-ES"/>
        </w:rPr>
        <w:t>:</w:t>
      </w:r>
      <w:r w:rsidR="00115956">
        <w:rPr>
          <w:rFonts w:ascii="Arial" w:hAnsi="Arial" w:cs="Arial"/>
          <w:sz w:val="22"/>
          <w:szCs w:val="22"/>
          <w:lang w:val="es-ES"/>
        </w:rPr>
        <w:t xml:space="preserve"> Sí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86207B">
        <w:rPr>
          <w:rFonts w:ascii="Arial" w:hAnsi="Arial" w:cs="Arial"/>
          <w:sz w:val="22"/>
          <w:szCs w:val="22"/>
          <w:lang w:val="es-ES"/>
        </w:rPr>
        <w:t>(   )</w:t>
      </w:r>
      <w:r>
        <w:rPr>
          <w:rFonts w:ascii="Arial" w:hAnsi="Arial" w:cs="Arial"/>
          <w:sz w:val="22"/>
          <w:szCs w:val="22"/>
          <w:lang w:val="es-ES"/>
        </w:rPr>
        <w:t xml:space="preserve">  No </w:t>
      </w:r>
      <w:r w:rsidR="0086207B">
        <w:rPr>
          <w:rFonts w:ascii="Arial" w:hAnsi="Arial" w:cs="Arial"/>
          <w:sz w:val="22"/>
          <w:szCs w:val="22"/>
          <w:lang w:val="es-ES"/>
        </w:rPr>
        <w:t>(    )</w:t>
      </w:r>
    </w:p>
    <w:p w14:paraId="76C29566" w14:textId="77777777" w:rsidR="001C78F7" w:rsidRDefault="001C78F7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21EA66F6" w14:textId="77777777" w:rsidR="00C875D6" w:rsidRDefault="00C875D6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387CBD6A" w14:textId="77777777" w:rsidR="00F969C9" w:rsidRDefault="0086207B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Qué</w:t>
      </w:r>
      <w:r w:rsidR="001222DB" w:rsidRPr="00115956">
        <w:rPr>
          <w:rFonts w:ascii="Arial" w:hAnsi="Arial" w:cs="Arial"/>
          <w:b/>
          <w:sz w:val="22"/>
          <w:szCs w:val="22"/>
          <w:lang w:val="es-ES"/>
        </w:rPr>
        <w:t xml:space="preserve"> tipo utiliza?</w:t>
      </w:r>
      <w:r w:rsidR="001222DB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247B6161" w14:textId="77777777" w:rsidR="00BD1279" w:rsidRDefault="00BD1279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2C537FDC" w14:textId="77777777" w:rsidR="00BD1279" w:rsidRDefault="00BD1279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1A5CE88D" w14:textId="77777777" w:rsidR="001222DB" w:rsidRDefault="001222DB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  <w:r w:rsidRPr="00115956">
        <w:rPr>
          <w:rFonts w:ascii="Arial" w:hAnsi="Arial" w:cs="Arial"/>
          <w:b/>
          <w:sz w:val="22"/>
          <w:szCs w:val="22"/>
          <w:lang w:val="es-ES"/>
        </w:rPr>
        <w:t>Tiene sus fuentes de agua protegidas con cerca?</w:t>
      </w:r>
      <w:r w:rsidR="00115956">
        <w:rPr>
          <w:rFonts w:ascii="Arial" w:hAnsi="Arial" w:cs="Arial"/>
          <w:sz w:val="22"/>
          <w:szCs w:val="22"/>
          <w:lang w:val="es-ES"/>
        </w:rPr>
        <w:t xml:space="preserve"> Sí</w:t>
      </w:r>
      <w:r w:rsidR="0086207B">
        <w:rPr>
          <w:rFonts w:ascii="Arial" w:hAnsi="Arial" w:cs="Arial"/>
          <w:sz w:val="22"/>
          <w:szCs w:val="22"/>
          <w:lang w:val="es-ES"/>
        </w:rPr>
        <w:t xml:space="preserve"> (  </w:t>
      </w:r>
      <w:r w:rsidR="008D2772">
        <w:rPr>
          <w:rFonts w:ascii="Arial" w:hAnsi="Arial" w:cs="Arial"/>
          <w:sz w:val="22"/>
          <w:szCs w:val="22"/>
          <w:lang w:val="es-ES"/>
        </w:rPr>
        <w:t xml:space="preserve"> </w:t>
      </w:r>
      <w:r w:rsidR="0086207B">
        <w:rPr>
          <w:rFonts w:ascii="Arial" w:hAnsi="Arial" w:cs="Arial"/>
          <w:sz w:val="22"/>
          <w:szCs w:val="22"/>
          <w:lang w:val="es-ES"/>
        </w:rPr>
        <w:t>)  No (</w:t>
      </w:r>
      <w:r w:rsidR="00C875D6">
        <w:rPr>
          <w:rFonts w:ascii="Arial" w:hAnsi="Arial" w:cs="Arial"/>
          <w:sz w:val="22"/>
          <w:szCs w:val="22"/>
          <w:lang w:val="es-ES"/>
        </w:rPr>
        <w:t xml:space="preserve">   </w:t>
      </w:r>
      <w:r w:rsidR="0086207B">
        <w:rPr>
          <w:rFonts w:ascii="Arial" w:hAnsi="Arial" w:cs="Arial"/>
          <w:sz w:val="22"/>
          <w:szCs w:val="22"/>
          <w:lang w:val="es-ES"/>
        </w:rPr>
        <w:t>)</w:t>
      </w:r>
    </w:p>
    <w:p w14:paraId="79522397" w14:textId="77777777" w:rsidR="00FC1C85" w:rsidRDefault="00FC1C85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5F2C44CD" w14:textId="77777777" w:rsidR="00C875D6" w:rsidRDefault="00FC1C85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  <w:r w:rsidRPr="00115956">
        <w:rPr>
          <w:rFonts w:ascii="Arial" w:hAnsi="Arial" w:cs="Arial"/>
          <w:b/>
          <w:sz w:val="22"/>
          <w:szCs w:val="22"/>
          <w:lang w:val="es-ES"/>
        </w:rPr>
        <w:t xml:space="preserve">Estaría interesado en implementar un Sistema de Cosecha de Agua </w:t>
      </w:r>
      <w:r w:rsidR="00CC674F" w:rsidRPr="00115956">
        <w:rPr>
          <w:rFonts w:ascii="Arial" w:hAnsi="Arial" w:cs="Arial"/>
          <w:b/>
          <w:sz w:val="22"/>
          <w:szCs w:val="22"/>
          <w:lang w:val="es-ES"/>
        </w:rPr>
        <w:t>(reservorio) en</w:t>
      </w:r>
      <w:r w:rsidRPr="00115956">
        <w:rPr>
          <w:rFonts w:ascii="Arial" w:hAnsi="Arial" w:cs="Arial"/>
          <w:b/>
          <w:sz w:val="22"/>
          <w:szCs w:val="22"/>
          <w:lang w:val="es-ES"/>
        </w:rPr>
        <w:t xml:space="preserve"> su finca?</w:t>
      </w:r>
      <w:r w:rsidR="005E42AF" w:rsidRPr="00115956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14:paraId="40584A82" w14:textId="77777777" w:rsidR="00C875D6" w:rsidRDefault="00C875D6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p w14:paraId="162F357F" w14:textId="77777777" w:rsidR="00FC1C85" w:rsidRPr="00115956" w:rsidRDefault="007B3083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  <w:r w:rsidRPr="00115956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115956" w:rsidRPr="00115956">
        <w:rPr>
          <w:rFonts w:ascii="Arial" w:hAnsi="Arial" w:cs="Arial"/>
          <w:sz w:val="22"/>
          <w:szCs w:val="22"/>
          <w:lang w:val="es-ES"/>
        </w:rPr>
        <w:t xml:space="preserve">Sí </w:t>
      </w:r>
      <w:r w:rsidR="0086207B">
        <w:rPr>
          <w:rFonts w:ascii="Arial" w:hAnsi="Arial" w:cs="Arial"/>
          <w:sz w:val="22"/>
          <w:szCs w:val="22"/>
          <w:lang w:val="es-ES"/>
        </w:rPr>
        <w:t xml:space="preserve">(   ) </w:t>
      </w:r>
      <w:r w:rsidR="00115956" w:rsidRPr="00115956">
        <w:rPr>
          <w:rFonts w:ascii="Arial" w:hAnsi="Arial" w:cs="Arial"/>
          <w:sz w:val="22"/>
          <w:szCs w:val="22"/>
          <w:lang w:val="es-ES"/>
        </w:rPr>
        <w:t xml:space="preserve"> No</w:t>
      </w:r>
      <w:r w:rsidR="0086207B">
        <w:rPr>
          <w:rFonts w:ascii="Arial" w:hAnsi="Arial" w:cs="Arial"/>
          <w:sz w:val="22"/>
          <w:szCs w:val="22"/>
          <w:lang w:val="es-ES"/>
        </w:rPr>
        <w:t xml:space="preserve"> (  </w:t>
      </w:r>
      <w:r w:rsidR="003A0C8E">
        <w:rPr>
          <w:rFonts w:ascii="Arial" w:hAnsi="Arial" w:cs="Arial"/>
          <w:sz w:val="22"/>
          <w:szCs w:val="22"/>
          <w:lang w:val="es-ES"/>
        </w:rPr>
        <w:t xml:space="preserve"> </w:t>
      </w:r>
      <w:r w:rsidR="0086207B">
        <w:rPr>
          <w:rFonts w:ascii="Arial" w:hAnsi="Arial" w:cs="Arial"/>
          <w:sz w:val="22"/>
          <w:szCs w:val="22"/>
          <w:lang w:val="es-ES"/>
        </w:rPr>
        <w:t>)</w:t>
      </w:r>
    </w:p>
    <w:p w14:paraId="2C23FB91" w14:textId="77777777" w:rsidR="001222DB" w:rsidRPr="00115956" w:rsidRDefault="001222DB" w:rsidP="00DF45ED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7B76A684" w14:textId="77777777" w:rsidR="00CC674F" w:rsidRDefault="00CC674F" w:rsidP="008816A3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11DF02AD" w14:textId="77777777" w:rsidR="00165635" w:rsidRDefault="00165635" w:rsidP="008816A3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33766FE7" w14:textId="77777777" w:rsidR="00165635" w:rsidRDefault="00165635" w:rsidP="008816A3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61AFCE94" w14:textId="77777777" w:rsidR="00165635" w:rsidRDefault="00165635" w:rsidP="008816A3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3094DF8E" w14:textId="77777777" w:rsidR="00165635" w:rsidRDefault="00165635" w:rsidP="008816A3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5A51119E" w14:textId="77777777" w:rsidR="00165635" w:rsidRDefault="00165635" w:rsidP="008816A3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731DBBBA" w14:textId="77777777" w:rsidR="00165635" w:rsidRDefault="00165635" w:rsidP="008816A3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56B7CCE6" w14:textId="77777777" w:rsidR="00DF45ED" w:rsidRPr="00195DDF" w:rsidRDefault="008816A3" w:rsidP="008816A3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CR"/>
        </w:rPr>
      </w:pPr>
      <w:r w:rsidRPr="008816A3">
        <w:rPr>
          <w:rFonts w:ascii="Arial" w:hAnsi="Arial" w:cs="Arial"/>
          <w:b/>
          <w:sz w:val="22"/>
          <w:szCs w:val="22"/>
          <w:lang w:val="es-ES"/>
        </w:rPr>
        <w:t>7.</w:t>
      </w:r>
      <w:r w:rsidR="00195DDF">
        <w:rPr>
          <w:rFonts w:ascii="Arial" w:hAnsi="Arial" w:cs="Arial"/>
          <w:b/>
          <w:sz w:val="22"/>
          <w:szCs w:val="22"/>
          <w:lang w:val="es-ES"/>
        </w:rPr>
        <w:t xml:space="preserve"> DISTRIBUCION DEL AREA DE LA FINCA </w:t>
      </w:r>
      <w:r w:rsidR="00195DDF" w:rsidRPr="00195DDF">
        <w:rPr>
          <w:rFonts w:ascii="Arial" w:hAnsi="Arial" w:cs="Arial"/>
          <w:b/>
          <w:sz w:val="22"/>
          <w:szCs w:val="22"/>
          <w:lang w:val="es-CR"/>
        </w:rPr>
        <w:t>(</w:t>
      </w:r>
      <w:r w:rsidR="00195DDF">
        <w:rPr>
          <w:rFonts w:ascii="Arial" w:hAnsi="Arial" w:cs="Arial"/>
          <w:b/>
          <w:sz w:val="22"/>
          <w:szCs w:val="22"/>
          <w:lang w:val="es-CR"/>
        </w:rPr>
        <w:t>Ha)</w:t>
      </w:r>
    </w:p>
    <w:p w14:paraId="643C76FC" w14:textId="77777777" w:rsidR="008816A3" w:rsidRPr="008816A3" w:rsidRDefault="008816A3" w:rsidP="008816A3">
      <w:pPr>
        <w:pStyle w:val="Textoindependiente"/>
        <w:jc w:val="left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9"/>
        <w:gridCol w:w="1593"/>
        <w:gridCol w:w="1587"/>
        <w:gridCol w:w="1871"/>
        <w:gridCol w:w="1438"/>
      </w:tblGrid>
      <w:tr w:rsidR="00DF45ED" w:rsidRPr="003816B2" w14:paraId="6DC12B28" w14:textId="77777777" w:rsidTr="001D3FDB">
        <w:tc>
          <w:tcPr>
            <w:tcW w:w="1707" w:type="dxa"/>
          </w:tcPr>
          <w:p w14:paraId="7EAD7CCE" w14:textId="77777777" w:rsidR="00DF45ED" w:rsidRPr="001D3FDB" w:rsidRDefault="00195DDF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1D3FDB">
              <w:rPr>
                <w:rFonts w:ascii="Arial" w:hAnsi="Arial" w:cs="Arial"/>
                <w:b/>
                <w:sz w:val="22"/>
                <w:szCs w:val="22"/>
                <w:lang w:val="es-ES"/>
              </w:rPr>
              <w:t>Bosques</w:t>
            </w:r>
          </w:p>
        </w:tc>
        <w:tc>
          <w:tcPr>
            <w:tcW w:w="1630" w:type="dxa"/>
          </w:tcPr>
          <w:p w14:paraId="6099F42E" w14:textId="77777777" w:rsidR="00DF45ED" w:rsidRPr="001D3FDB" w:rsidRDefault="00195DDF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1D3FDB">
              <w:rPr>
                <w:rFonts w:ascii="Arial" w:hAnsi="Arial" w:cs="Arial"/>
                <w:b/>
                <w:sz w:val="22"/>
                <w:szCs w:val="22"/>
                <w:lang w:val="es-ES"/>
              </w:rPr>
              <w:t>Cultivos</w:t>
            </w: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anuales</w:t>
            </w:r>
          </w:p>
        </w:tc>
        <w:tc>
          <w:tcPr>
            <w:tcW w:w="1592" w:type="dxa"/>
          </w:tcPr>
          <w:p w14:paraId="0D39609B" w14:textId="77777777" w:rsidR="00DF45ED" w:rsidRPr="001D3FDB" w:rsidRDefault="00195DDF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Cultivos permanentes</w:t>
            </w:r>
          </w:p>
        </w:tc>
        <w:tc>
          <w:tcPr>
            <w:tcW w:w="1895" w:type="dxa"/>
          </w:tcPr>
          <w:p w14:paraId="6D3BD041" w14:textId="77777777" w:rsidR="00DF45ED" w:rsidRPr="001D3FDB" w:rsidRDefault="00195DDF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Plantaciones maderables</w:t>
            </w:r>
          </w:p>
        </w:tc>
        <w:tc>
          <w:tcPr>
            <w:tcW w:w="1484" w:type="dxa"/>
          </w:tcPr>
          <w:p w14:paraId="2AB1456D" w14:textId="77777777" w:rsidR="00DF45ED" w:rsidRPr="001D3FDB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  <w:lang w:val="es-ES"/>
              </w:rPr>
            </w:pPr>
            <w:r w:rsidRPr="001D3FDB">
              <w:rPr>
                <w:rFonts w:ascii="Arial" w:hAnsi="Arial" w:cs="Arial"/>
                <w:b/>
                <w:sz w:val="22"/>
                <w:szCs w:val="22"/>
                <w:lang w:val="es-ES"/>
              </w:rPr>
              <w:t>Otros</w:t>
            </w:r>
          </w:p>
        </w:tc>
      </w:tr>
      <w:tr w:rsidR="00DF45ED" w:rsidRPr="003816B2" w14:paraId="2479D60F" w14:textId="77777777" w:rsidTr="001D3FDB">
        <w:trPr>
          <w:trHeight w:val="114"/>
        </w:trPr>
        <w:tc>
          <w:tcPr>
            <w:tcW w:w="1707" w:type="dxa"/>
          </w:tcPr>
          <w:p w14:paraId="26A17F17" w14:textId="77777777" w:rsidR="00DF45ED" w:rsidRPr="003816B2" w:rsidRDefault="00DF45ED" w:rsidP="00762B8B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630" w:type="dxa"/>
          </w:tcPr>
          <w:p w14:paraId="1C955C04" w14:textId="77777777" w:rsidR="00DF45ED" w:rsidRPr="003816B2" w:rsidRDefault="00DF45ED" w:rsidP="00762B8B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592" w:type="dxa"/>
          </w:tcPr>
          <w:p w14:paraId="28F7C3F2" w14:textId="77777777" w:rsidR="00DF45ED" w:rsidRPr="003816B2" w:rsidRDefault="00DF45ED" w:rsidP="00762B8B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895" w:type="dxa"/>
          </w:tcPr>
          <w:p w14:paraId="4424E11F" w14:textId="77777777" w:rsidR="00DF45ED" w:rsidRPr="003816B2" w:rsidRDefault="00DF45ED" w:rsidP="00762B8B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484" w:type="dxa"/>
          </w:tcPr>
          <w:p w14:paraId="55DD43AB" w14:textId="77777777" w:rsidR="00DF45ED" w:rsidRPr="003816B2" w:rsidRDefault="00DF45ED" w:rsidP="00762B8B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</w:tr>
    </w:tbl>
    <w:p w14:paraId="7115B63E" w14:textId="77777777" w:rsidR="001D3FDB" w:rsidRDefault="001D3FDB" w:rsidP="001D3FDB">
      <w:pPr>
        <w:pStyle w:val="Textoindependiente"/>
        <w:jc w:val="left"/>
        <w:rPr>
          <w:rFonts w:ascii="Arial" w:hAnsi="Arial" w:cs="Arial"/>
          <w:sz w:val="22"/>
          <w:szCs w:val="22"/>
          <w:lang w:val="es-ES"/>
        </w:rPr>
      </w:pPr>
    </w:p>
    <w:p w14:paraId="68FD5C96" w14:textId="77777777" w:rsidR="00DF45ED" w:rsidRDefault="00977AF9" w:rsidP="001D3FDB">
      <w:pPr>
        <w:pStyle w:val="Textoindependiente"/>
        <w:jc w:val="left"/>
        <w:rPr>
          <w:rFonts w:ascii="Arial" w:hAnsi="Arial" w:cs="Arial"/>
          <w:b/>
          <w:bCs/>
          <w:sz w:val="22"/>
          <w:szCs w:val="22"/>
          <w:lang w:val="es-ES"/>
        </w:rPr>
      </w:pPr>
      <w:r w:rsidRPr="00977AF9">
        <w:rPr>
          <w:rFonts w:ascii="Arial" w:hAnsi="Arial" w:cs="Arial"/>
          <w:b/>
          <w:sz w:val="22"/>
          <w:szCs w:val="22"/>
          <w:lang w:val="es-ES"/>
        </w:rPr>
        <w:t>8</w:t>
      </w:r>
      <w:r w:rsidR="001D3FDB" w:rsidRPr="003816B2">
        <w:rPr>
          <w:rFonts w:ascii="Arial" w:hAnsi="Arial" w:cs="Arial"/>
          <w:b/>
          <w:bCs/>
          <w:sz w:val="22"/>
          <w:szCs w:val="22"/>
          <w:lang w:val="es-ES"/>
        </w:rPr>
        <w:t>. INFRAESTRUCTURA</w:t>
      </w:r>
      <w:r w:rsidR="001D3FDB">
        <w:rPr>
          <w:rFonts w:ascii="Arial" w:hAnsi="Arial" w:cs="Arial"/>
          <w:b/>
          <w:bCs/>
          <w:sz w:val="22"/>
          <w:szCs w:val="22"/>
          <w:lang w:val="es-ES"/>
        </w:rPr>
        <w:t xml:space="preserve"> PRODUCTIVA</w:t>
      </w:r>
    </w:p>
    <w:p w14:paraId="5AD5CE44" w14:textId="77777777" w:rsidR="001D3FDB" w:rsidRPr="003816B2" w:rsidRDefault="001D3FDB" w:rsidP="001D3FDB">
      <w:pPr>
        <w:pStyle w:val="Textoindependiente"/>
        <w:ind w:firstLine="708"/>
        <w:jc w:val="left"/>
        <w:rPr>
          <w:rFonts w:ascii="Arial" w:hAnsi="Arial" w:cs="Arial"/>
          <w:b/>
          <w:bCs/>
          <w:sz w:val="22"/>
          <w:szCs w:val="22"/>
          <w:lang w:val="es-ES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7"/>
        <w:gridCol w:w="1613"/>
        <w:gridCol w:w="1210"/>
        <w:gridCol w:w="1058"/>
        <w:gridCol w:w="1662"/>
        <w:gridCol w:w="1531"/>
      </w:tblGrid>
      <w:tr w:rsidR="00DF45ED" w:rsidRPr="003816B2" w14:paraId="57900C4C" w14:textId="77777777" w:rsidTr="00195DDF">
        <w:tc>
          <w:tcPr>
            <w:tcW w:w="1134" w:type="dxa"/>
          </w:tcPr>
          <w:p w14:paraId="5756F67F" w14:textId="77777777" w:rsidR="00DF45ED" w:rsidRPr="003816B2" w:rsidRDefault="00CC674F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Número </w:t>
            </w:r>
            <w:r w:rsidR="00DF45ED"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Apartos</w:t>
            </w:r>
          </w:p>
        </w:tc>
        <w:tc>
          <w:tcPr>
            <w:tcW w:w="3952" w:type="dxa"/>
            <w:gridSpan w:val="3"/>
          </w:tcPr>
          <w:p w14:paraId="3E3B4047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Tipo de cerca</w:t>
            </w:r>
          </w:p>
        </w:tc>
        <w:tc>
          <w:tcPr>
            <w:tcW w:w="1683" w:type="dxa"/>
          </w:tcPr>
          <w:p w14:paraId="021DAAFB" w14:textId="77777777" w:rsidR="00DF45ED" w:rsidRPr="003816B2" w:rsidRDefault="00CC674F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Número</w:t>
            </w:r>
            <w:r w:rsidR="0037358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F45ED"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Abrevaderos</w:t>
            </w:r>
          </w:p>
        </w:tc>
        <w:tc>
          <w:tcPr>
            <w:tcW w:w="1572" w:type="dxa"/>
          </w:tcPr>
          <w:p w14:paraId="473501BA" w14:textId="77777777" w:rsidR="00DF45ED" w:rsidRPr="003816B2" w:rsidRDefault="00CC674F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Número</w:t>
            </w:r>
            <w:r w:rsidR="0037358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F45ED"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Saladeros</w:t>
            </w:r>
          </w:p>
        </w:tc>
      </w:tr>
      <w:tr w:rsidR="00DF45ED" w:rsidRPr="003816B2" w14:paraId="0D3D221E" w14:textId="77777777" w:rsidTr="00195DDF">
        <w:trPr>
          <w:cantSplit/>
        </w:trPr>
        <w:tc>
          <w:tcPr>
            <w:tcW w:w="1134" w:type="dxa"/>
            <w:vMerge w:val="restart"/>
            <w:vAlign w:val="center"/>
          </w:tcPr>
          <w:p w14:paraId="4C349447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701" w:type="dxa"/>
          </w:tcPr>
          <w:p w14:paraId="18294B60" w14:textId="77777777" w:rsidR="00DF45ED" w:rsidRPr="0086207B" w:rsidRDefault="00195DDF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86207B">
              <w:rPr>
                <w:rFonts w:ascii="Arial" w:hAnsi="Arial" w:cs="Arial"/>
                <w:b/>
                <w:sz w:val="22"/>
              </w:rPr>
              <w:t>Poste muerto</w:t>
            </w:r>
          </w:p>
        </w:tc>
        <w:tc>
          <w:tcPr>
            <w:tcW w:w="1267" w:type="dxa"/>
          </w:tcPr>
          <w:p w14:paraId="033D64B7" w14:textId="77777777" w:rsidR="00DF45ED" w:rsidRPr="0086207B" w:rsidRDefault="00195DDF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86207B">
              <w:rPr>
                <w:rFonts w:ascii="Arial" w:hAnsi="Arial" w:cs="Arial"/>
                <w:b/>
                <w:sz w:val="22"/>
              </w:rPr>
              <w:t>Poste vivo</w:t>
            </w:r>
          </w:p>
        </w:tc>
        <w:tc>
          <w:tcPr>
            <w:tcW w:w="984" w:type="dxa"/>
          </w:tcPr>
          <w:p w14:paraId="654D74DA" w14:textId="77777777" w:rsidR="00DF45ED" w:rsidRPr="0086207B" w:rsidRDefault="00195DDF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86207B">
              <w:rPr>
                <w:rFonts w:ascii="Arial" w:hAnsi="Arial" w:cs="Arial"/>
                <w:b/>
                <w:sz w:val="22"/>
              </w:rPr>
              <w:t>Eléctrica</w:t>
            </w:r>
          </w:p>
        </w:tc>
        <w:tc>
          <w:tcPr>
            <w:tcW w:w="1683" w:type="dxa"/>
            <w:vMerge w:val="restart"/>
            <w:vAlign w:val="center"/>
          </w:tcPr>
          <w:p w14:paraId="6788CE20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572" w:type="dxa"/>
            <w:vMerge w:val="restart"/>
            <w:vAlign w:val="center"/>
          </w:tcPr>
          <w:p w14:paraId="065886EF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  <w:tr w:rsidR="00DF45ED" w:rsidRPr="003816B2" w14:paraId="7F6200B3" w14:textId="77777777" w:rsidTr="00195DDF">
        <w:trPr>
          <w:cantSplit/>
        </w:trPr>
        <w:tc>
          <w:tcPr>
            <w:tcW w:w="1134" w:type="dxa"/>
            <w:vMerge/>
          </w:tcPr>
          <w:p w14:paraId="7D52A193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0D8BF2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267" w:type="dxa"/>
            <w:vAlign w:val="center"/>
          </w:tcPr>
          <w:p w14:paraId="30BEB362" w14:textId="77777777" w:rsidR="00DF45ED" w:rsidRPr="003816B2" w:rsidRDefault="00DF45ED" w:rsidP="00C62D2A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984" w:type="dxa"/>
            <w:vAlign w:val="center"/>
          </w:tcPr>
          <w:p w14:paraId="1EF482BB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683" w:type="dxa"/>
            <w:vMerge/>
          </w:tcPr>
          <w:p w14:paraId="25480864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572" w:type="dxa"/>
            <w:vMerge/>
          </w:tcPr>
          <w:p w14:paraId="5776B09B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6DC1BD6C" w14:textId="77777777" w:rsidR="00115956" w:rsidRDefault="00115956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3C8CD5BD" w14:textId="77777777" w:rsidR="0037358C" w:rsidRPr="003816B2" w:rsidRDefault="0037358C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843"/>
        <w:gridCol w:w="1418"/>
        <w:gridCol w:w="1417"/>
        <w:gridCol w:w="1418"/>
        <w:gridCol w:w="1111"/>
      </w:tblGrid>
      <w:tr w:rsidR="00CA3B58" w:rsidRPr="003816B2" w14:paraId="0F0C5EF1" w14:textId="77777777" w:rsidTr="0086207B">
        <w:tc>
          <w:tcPr>
            <w:tcW w:w="1701" w:type="dxa"/>
          </w:tcPr>
          <w:p w14:paraId="01F09718" w14:textId="77777777" w:rsidR="00CA3B58" w:rsidRPr="003816B2" w:rsidRDefault="00CA3B5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Corral</w:t>
            </w:r>
          </w:p>
        </w:tc>
        <w:tc>
          <w:tcPr>
            <w:tcW w:w="1843" w:type="dxa"/>
          </w:tcPr>
          <w:p w14:paraId="05E1289F" w14:textId="77777777" w:rsidR="00CA3B58" w:rsidRPr="003816B2" w:rsidRDefault="00CA3B5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Picadora</w:t>
            </w:r>
          </w:p>
        </w:tc>
        <w:tc>
          <w:tcPr>
            <w:tcW w:w="1418" w:type="dxa"/>
          </w:tcPr>
          <w:p w14:paraId="29E01862" w14:textId="77777777" w:rsidR="00CA3B58" w:rsidRPr="003816B2" w:rsidRDefault="00CA3B5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Comederos</w:t>
            </w:r>
          </w:p>
        </w:tc>
        <w:tc>
          <w:tcPr>
            <w:tcW w:w="1417" w:type="dxa"/>
          </w:tcPr>
          <w:p w14:paraId="1514300D" w14:textId="77777777" w:rsidR="00CA3B58" w:rsidRPr="003816B2" w:rsidRDefault="00CA3B5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Abrevadero</w:t>
            </w:r>
          </w:p>
        </w:tc>
        <w:tc>
          <w:tcPr>
            <w:tcW w:w="1418" w:type="dxa"/>
          </w:tcPr>
          <w:p w14:paraId="42841FC0" w14:textId="77777777" w:rsidR="00CA3B58" w:rsidRPr="003816B2" w:rsidRDefault="00CA3B5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Cargadero</w:t>
            </w:r>
          </w:p>
        </w:tc>
        <w:tc>
          <w:tcPr>
            <w:tcW w:w="1111" w:type="dxa"/>
          </w:tcPr>
          <w:p w14:paraId="61C2F3B5" w14:textId="77777777" w:rsidR="00CA3B58" w:rsidRPr="003816B2" w:rsidRDefault="00CA3B58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Bodega</w:t>
            </w:r>
          </w:p>
        </w:tc>
      </w:tr>
      <w:tr w:rsidR="0019237C" w:rsidRPr="003816B2" w14:paraId="11559A2F" w14:textId="77777777" w:rsidTr="0086207B">
        <w:tc>
          <w:tcPr>
            <w:tcW w:w="1701" w:type="dxa"/>
          </w:tcPr>
          <w:p w14:paraId="68A30483" w14:textId="77777777" w:rsidR="0019237C" w:rsidRPr="00165635" w:rsidRDefault="0019237C" w:rsidP="006F13A3">
            <w:pPr>
              <w:pStyle w:val="Textoindependiente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563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Techo </w:t>
            </w:r>
          </w:p>
        </w:tc>
        <w:tc>
          <w:tcPr>
            <w:tcW w:w="1843" w:type="dxa"/>
          </w:tcPr>
          <w:p w14:paraId="50F101EF" w14:textId="77777777" w:rsidR="0019237C" w:rsidRPr="00165635" w:rsidRDefault="0019237C" w:rsidP="006F13A3">
            <w:pPr>
              <w:pStyle w:val="Textoindependiente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563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Combustible </w:t>
            </w:r>
          </w:p>
        </w:tc>
        <w:tc>
          <w:tcPr>
            <w:tcW w:w="1418" w:type="dxa"/>
            <w:vMerge w:val="restart"/>
          </w:tcPr>
          <w:p w14:paraId="48E420B0" w14:textId="77777777" w:rsidR="0019237C" w:rsidRDefault="0019237C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  <w:p w14:paraId="72C6EB3B" w14:textId="77777777" w:rsidR="0019237C" w:rsidRPr="003816B2" w:rsidRDefault="0019237C" w:rsidP="00F6281A">
            <w:pPr>
              <w:pStyle w:val="Textoindependiente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417" w:type="dxa"/>
            <w:vMerge w:val="restart"/>
          </w:tcPr>
          <w:p w14:paraId="543B3AD5" w14:textId="77777777" w:rsidR="0019237C" w:rsidRDefault="0019237C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vMerge w:val="restart"/>
          </w:tcPr>
          <w:p w14:paraId="7F4CD5B7" w14:textId="77777777" w:rsidR="0019237C" w:rsidRPr="003816B2" w:rsidRDefault="0019237C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11" w:type="dxa"/>
            <w:vMerge w:val="restart"/>
          </w:tcPr>
          <w:p w14:paraId="41AFD39A" w14:textId="77777777" w:rsidR="0019237C" w:rsidRPr="003816B2" w:rsidRDefault="0019237C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9237C" w:rsidRPr="003816B2" w14:paraId="60C80B5B" w14:textId="77777777" w:rsidTr="0086207B">
        <w:tc>
          <w:tcPr>
            <w:tcW w:w="1701" w:type="dxa"/>
          </w:tcPr>
          <w:p w14:paraId="1C08AB62" w14:textId="77777777" w:rsidR="0019237C" w:rsidRPr="006F13A3" w:rsidRDefault="0019237C" w:rsidP="006F13A3">
            <w:pPr>
              <w:pStyle w:val="Textoindependiente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13A38BD2" w14:textId="77777777" w:rsidR="0019237C" w:rsidRPr="00165635" w:rsidRDefault="0019237C" w:rsidP="002B20F9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0437BA21" w14:textId="77777777" w:rsidR="0019237C" w:rsidRPr="003816B2" w:rsidRDefault="0019237C" w:rsidP="006F13A3">
            <w:pPr>
              <w:pStyle w:val="Textoindependiente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vMerge/>
          </w:tcPr>
          <w:p w14:paraId="68EC385C" w14:textId="77777777" w:rsidR="0019237C" w:rsidRDefault="0019237C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493B205A" w14:textId="77777777" w:rsidR="0019237C" w:rsidRPr="003816B2" w:rsidRDefault="0019237C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11" w:type="dxa"/>
            <w:vMerge/>
          </w:tcPr>
          <w:p w14:paraId="7C54EAFE" w14:textId="77777777" w:rsidR="0019237C" w:rsidRPr="003816B2" w:rsidRDefault="0019237C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9237C" w:rsidRPr="0086207B" w14:paraId="5432922B" w14:textId="77777777" w:rsidTr="00121860">
        <w:trPr>
          <w:cantSplit/>
        </w:trPr>
        <w:tc>
          <w:tcPr>
            <w:tcW w:w="1701" w:type="dxa"/>
            <w:vAlign w:val="center"/>
          </w:tcPr>
          <w:p w14:paraId="75689046" w14:textId="77777777" w:rsidR="0019237C" w:rsidRPr="00165635" w:rsidRDefault="0019237C" w:rsidP="006F13A3">
            <w:pPr>
              <w:pStyle w:val="Textoindependiente"/>
              <w:jc w:val="left"/>
              <w:rPr>
                <w:rFonts w:ascii="Arial" w:hAnsi="Arial" w:cs="Arial"/>
                <w:b/>
                <w:sz w:val="22"/>
              </w:rPr>
            </w:pPr>
            <w:r w:rsidRPr="00165635">
              <w:rPr>
                <w:rFonts w:ascii="Arial" w:hAnsi="Arial" w:cs="Arial"/>
                <w:b/>
                <w:sz w:val="22"/>
                <w:szCs w:val="22"/>
              </w:rPr>
              <w:t xml:space="preserve">Piso  de cemento </w:t>
            </w:r>
            <w:r w:rsidRPr="00165635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73D50D" w14:textId="77777777" w:rsidR="0019237C" w:rsidRPr="00165635" w:rsidRDefault="0019237C" w:rsidP="00CA3B58">
            <w:pPr>
              <w:pStyle w:val="Textoindependiente"/>
              <w:jc w:val="left"/>
              <w:rPr>
                <w:rFonts w:ascii="Arial" w:hAnsi="Arial" w:cs="Arial"/>
                <w:b/>
                <w:sz w:val="22"/>
              </w:rPr>
            </w:pPr>
            <w:r w:rsidRPr="00165635">
              <w:rPr>
                <w:rFonts w:ascii="Arial" w:hAnsi="Arial" w:cs="Arial"/>
                <w:b/>
                <w:sz w:val="22"/>
              </w:rPr>
              <w:t>Eléctrica</w:t>
            </w:r>
          </w:p>
          <w:p w14:paraId="41C124DF" w14:textId="77777777" w:rsidR="0019237C" w:rsidRPr="0086207B" w:rsidRDefault="0019237C" w:rsidP="00B0323A">
            <w:pPr>
              <w:pStyle w:val="Textoindependient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418" w:type="dxa"/>
            <w:vMerge/>
            <w:vAlign w:val="center"/>
          </w:tcPr>
          <w:p w14:paraId="29B04DFD" w14:textId="77777777" w:rsidR="0019237C" w:rsidRPr="0086207B" w:rsidRDefault="0019237C" w:rsidP="006F13A3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  <w:vAlign w:val="center"/>
          </w:tcPr>
          <w:p w14:paraId="6BACA79E" w14:textId="77777777" w:rsidR="0019237C" w:rsidRPr="0086207B" w:rsidRDefault="0019237C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  <w:vAlign w:val="center"/>
          </w:tcPr>
          <w:p w14:paraId="59A747E4" w14:textId="77777777" w:rsidR="0019237C" w:rsidRPr="0086207B" w:rsidRDefault="0019237C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111" w:type="dxa"/>
            <w:vMerge/>
            <w:vAlign w:val="center"/>
          </w:tcPr>
          <w:p w14:paraId="017DDA76" w14:textId="77777777" w:rsidR="0019237C" w:rsidRPr="0086207B" w:rsidRDefault="0019237C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  <w:tr w:rsidR="0019237C" w:rsidRPr="0086207B" w14:paraId="6634E68A" w14:textId="77777777" w:rsidTr="00121860">
        <w:trPr>
          <w:cantSplit/>
        </w:trPr>
        <w:tc>
          <w:tcPr>
            <w:tcW w:w="1701" w:type="dxa"/>
          </w:tcPr>
          <w:p w14:paraId="331E6965" w14:textId="77777777" w:rsidR="0019237C" w:rsidRPr="0086207B" w:rsidRDefault="0019237C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0BE0A9B" w14:textId="77777777" w:rsidR="0019237C" w:rsidRPr="0086207B" w:rsidRDefault="0019237C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05A997A8" w14:textId="77777777" w:rsidR="0019237C" w:rsidRPr="0086207B" w:rsidRDefault="0019237C" w:rsidP="002B20F9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562BB61C" w14:textId="77777777" w:rsidR="0019237C" w:rsidRPr="0086207B" w:rsidRDefault="0019237C" w:rsidP="002B20F9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65F64535" w14:textId="77777777" w:rsidR="0019237C" w:rsidRPr="0086207B" w:rsidRDefault="0019237C" w:rsidP="002B20F9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111" w:type="dxa"/>
            <w:vMerge/>
          </w:tcPr>
          <w:p w14:paraId="33C9F7D1" w14:textId="77777777" w:rsidR="0019237C" w:rsidRPr="0086207B" w:rsidRDefault="0019237C" w:rsidP="002B20F9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67D1F44" w14:textId="77777777" w:rsidR="00DF45ED" w:rsidRPr="003816B2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59253317" w14:textId="77777777" w:rsidR="00115956" w:rsidRDefault="00115956" w:rsidP="00CA3B58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0325ECD3" w14:textId="77777777" w:rsidR="00CA3B58" w:rsidRDefault="003C7ABD" w:rsidP="00CA3B58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9. </w:t>
      </w:r>
      <w:r w:rsidR="00CA3B58" w:rsidRPr="00CA3B58">
        <w:rPr>
          <w:rFonts w:ascii="Arial" w:hAnsi="Arial" w:cs="Arial"/>
          <w:b/>
          <w:sz w:val="22"/>
          <w:szCs w:val="22"/>
        </w:rPr>
        <w:t>RIEGO PARA FORRAJES O CULTIVOS</w:t>
      </w:r>
    </w:p>
    <w:p w14:paraId="60FB0A9B" w14:textId="77777777" w:rsidR="00F61300" w:rsidRPr="00CA3B58" w:rsidRDefault="00F61300" w:rsidP="00CA3B58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4"/>
        <w:gridCol w:w="2070"/>
        <w:gridCol w:w="2105"/>
        <w:gridCol w:w="1097"/>
        <w:gridCol w:w="825"/>
      </w:tblGrid>
      <w:tr w:rsidR="0037358C" w:rsidRPr="003816B2" w14:paraId="438390BB" w14:textId="77777777" w:rsidTr="00FC1C85">
        <w:trPr>
          <w:cantSplit/>
        </w:trPr>
        <w:tc>
          <w:tcPr>
            <w:tcW w:w="4242" w:type="dxa"/>
            <w:gridSpan w:val="2"/>
          </w:tcPr>
          <w:p w14:paraId="19D2BFBE" w14:textId="77777777" w:rsidR="0037358C" w:rsidRPr="00F61300" w:rsidRDefault="0037358C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F61300">
              <w:rPr>
                <w:rFonts w:ascii="Arial" w:hAnsi="Arial" w:cs="Arial"/>
                <w:b/>
                <w:sz w:val="22"/>
                <w:szCs w:val="22"/>
              </w:rPr>
              <w:br w:type="page"/>
              <w:t>Bombeo</w:t>
            </w:r>
          </w:p>
        </w:tc>
        <w:tc>
          <w:tcPr>
            <w:tcW w:w="3258" w:type="dxa"/>
            <w:gridSpan w:val="2"/>
          </w:tcPr>
          <w:p w14:paraId="4512A7ED" w14:textId="77777777" w:rsidR="0037358C" w:rsidRPr="00F61300" w:rsidRDefault="0037358C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F61300">
              <w:rPr>
                <w:rFonts w:ascii="Arial" w:hAnsi="Arial" w:cs="Arial"/>
                <w:b/>
                <w:sz w:val="22"/>
                <w:szCs w:val="22"/>
              </w:rPr>
              <w:t>Gravedad</w:t>
            </w:r>
          </w:p>
        </w:tc>
        <w:tc>
          <w:tcPr>
            <w:tcW w:w="841" w:type="dxa"/>
          </w:tcPr>
          <w:p w14:paraId="77C10902" w14:textId="77777777" w:rsidR="0037358C" w:rsidRPr="003816B2" w:rsidRDefault="0037358C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  <w:tr w:rsidR="002845A8" w:rsidRPr="003816B2" w14:paraId="1B557F36" w14:textId="77777777" w:rsidTr="002845A8">
        <w:trPr>
          <w:cantSplit/>
        </w:trPr>
        <w:tc>
          <w:tcPr>
            <w:tcW w:w="2127" w:type="dxa"/>
          </w:tcPr>
          <w:p w14:paraId="29542B47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  <w:r w:rsidRPr="003816B2">
              <w:rPr>
                <w:rFonts w:ascii="Arial" w:hAnsi="Arial" w:cs="Arial"/>
                <w:sz w:val="22"/>
                <w:szCs w:val="22"/>
              </w:rPr>
              <w:t>Aspersión</w:t>
            </w:r>
          </w:p>
        </w:tc>
        <w:tc>
          <w:tcPr>
            <w:tcW w:w="2115" w:type="dxa"/>
          </w:tcPr>
          <w:p w14:paraId="1D0D185D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  <w:r w:rsidRPr="003816B2">
              <w:rPr>
                <w:rFonts w:ascii="Arial" w:hAnsi="Arial" w:cs="Arial"/>
                <w:sz w:val="22"/>
                <w:szCs w:val="22"/>
              </w:rPr>
              <w:t>Goteo</w:t>
            </w:r>
          </w:p>
        </w:tc>
        <w:tc>
          <w:tcPr>
            <w:tcW w:w="2137" w:type="dxa"/>
          </w:tcPr>
          <w:p w14:paraId="1A6C6BE6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  <w:r w:rsidRPr="003816B2">
              <w:rPr>
                <w:rFonts w:ascii="Arial" w:hAnsi="Arial" w:cs="Arial"/>
                <w:sz w:val="22"/>
                <w:szCs w:val="22"/>
              </w:rPr>
              <w:t>Aspersión</w:t>
            </w:r>
          </w:p>
        </w:tc>
        <w:tc>
          <w:tcPr>
            <w:tcW w:w="1962" w:type="dxa"/>
            <w:gridSpan w:val="2"/>
          </w:tcPr>
          <w:p w14:paraId="4C740E4D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  <w:r w:rsidRPr="003816B2">
              <w:rPr>
                <w:rFonts w:ascii="Arial" w:hAnsi="Arial" w:cs="Arial"/>
                <w:sz w:val="22"/>
                <w:szCs w:val="22"/>
              </w:rPr>
              <w:t>Goteo</w:t>
            </w:r>
          </w:p>
        </w:tc>
      </w:tr>
      <w:tr w:rsidR="002845A8" w:rsidRPr="003816B2" w14:paraId="69154BD4" w14:textId="77777777" w:rsidTr="002845A8">
        <w:trPr>
          <w:cantSplit/>
        </w:trPr>
        <w:tc>
          <w:tcPr>
            <w:tcW w:w="2127" w:type="dxa"/>
          </w:tcPr>
          <w:p w14:paraId="39FDE8EC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2115" w:type="dxa"/>
          </w:tcPr>
          <w:p w14:paraId="5CDD8950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2137" w:type="dxa"/>
          </w:tcPr>
          <w:p w14:paraId="39E9AB43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962" w:type="dxa"/>
            <w:gridSpan w:val="2"/>
          </w:tcPr>
          <w:p w14:paraId="545C0414" w14:textId="77777777" w:rsidR="002845A8" w:rsidRPr="003816B2" w:rsidRDefault="002845A8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710AF8AD" w14:textId="77777777" w:rsidR="00DF45ED" w:rsidRDefault="00DF45ED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4CF2FDEE" w14:textId="77777777" w:rsidR="00115956" w:rsidRPr="003816B2" w:rsidRDefault="00115956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210481AF" w14:textId="77777777" w:rsidR="00F61300" w:rsidRDefault="000570DA" w:rsidP="00486119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10. </w:t>
      </w:r>
      <w:r w:rsidR="00F61300" w:rsidRPr="00F61300">
        <w:rPr>
          <w:rFonts w:ascii="Arial" w:hAnsi="Arial" w:cs="Arial"/>
          <w:b/>
          <w:sz w:val="22"/>
          <w:szCs w:val="22"/>
        </w:rPr>
        <w:t>VÍAS DE ACCESO</w:t>
      </w:r>
    </w:p>
    <w:p w14:paraId="44EFD178" w14:textId="77777777" w:rsidR="00DF45ED" w:rsidRPr="00F61300" w:rsidRDefault="00DF45ED" w:rsidP="00F61300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8"/>
        <w:gridCol w:w="2767"/>
        <w:gridCol w:w="2396"/>
      </w:tblGrid>
      <w:tr w:rsidR="00DF45ED" w:rsidRPr="003816B2" w14:paraId="72B6C7D7" w14:textId="77777777" w:rsidTr="00F61300">
        <w:tc>
          <w:tcPr>
            <w:tcW w:w="3082" w:type="dxa"/>
          </w:tcPr>
          <w:p w14:paraId="3F43B997" w14:textId="77777777" w:rsidR="00DF45ED" w:rsidRPr="00212BD5" w:rsidRDefault="00DF45ED" w:rsidP="00212BD5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212BD5">
              <w:rPr>
                <w:rFonts w:ascii="Arial" w:hAnsi="Arial" w:cs="Arial"/>
                <w:b/>
                <w:sz w:val="22"/>
                <w:szCs w:val="22"/>
              </w:rPr>
              <w:t>Externa</w:t>
            </w:r>
          </w:p>
        </w:tc>
        <w:tc>
          <w:tcPr>
            <w:tcW w:w="2816" w:type="dxa"/>
          </w:tcPr>
          <w:p w14:paraId="2433BD42" w14:textId="77777777" w:rsidR="00DF45ED" w:rsidRPr="00212BD5" w:rsidRDefault="00DF45ED" w:rsidP="00212BD5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212BD5">
              <w:rPr>
                <w:rFonts w:ascii="Arial" w:hAnsi="Arial" w:cs="Arial"/>
                <w:b/>
                <w:sz w:val="22"/>
                <w:szCs w:val="22"/>
              </w:rPr>
              <w:t>Interno</w:t>
            </w:r>
          </w:p>
        </w:tc>
        <w:tc>
          <w:tcPr>
            <w:tcW w:w="2443" w:type="dxa"/>
          </w:tcPr>
          <w:p w14:paraId="6FF059ED" w14:textId="77777777" w:rsidR="00DF45ED" w:rsidRPr="00212BD5" w:rsidRDefault="00212BD5" w:rsidP="00212BD5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212BD5">
              <w:rPr>
                <w:rFonts w:ascii="Arial" w:hAnsi="Arial" w:cs="Arial"/>
                <w:b/>
                <w:sz w:val="22"/>
                <w:szCs w:val="22"/>
              </w:rPr>
              <w:t>Otra</w:t>
            </w:r>
          </w:p>
        </w:tc>
      </w:tr>
      <w:tr w:rsidR="00DF45ED" w:rsidRPr="003816B2" w14:paraId="4DA4B6E1" w14:textId="77777777" w:rsidTr="00F61300">
        <w:tc>
          <w:tcPr>
            <w:tcW w:w="3082" w:type="dxa"/>
            <w:vAlign w:val="center"/>
          </w:tcPr>
          <w:p w14:paraId="691D6EED" w14:textId="77777777" w:rsidR="00DF45ED" w:rsidRPr="003816B2" w:rsidRDefault="00DF45ED" w:rsidP="00AD4367">
            <w:pPr>
              <w:pStyle w:val="Textoindependiente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2816" w:type="dxa"/>
            <w:vAlign w:val="center"/>
          </w:tcPr>
          <w:p w14:paraId="293562A0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2443" w:type="dxa"/>
            <w:vAlign w:val="center"/>
          </w:tcPr>
          <w:p w14:paraId="00155684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4308C708" w14:textId="77777777" w:rsidR="009E128D" w:rsidRDefault="009E128D" w:rsidP="00212BD5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42C85798" w14:textId="77777777" w:rsidR="0086207B" w:rsidRDefault="0086207B" w:rsidP="00212BD5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1AD54C52" w14:textId="77777777" w:rsidR="00DF45ED" w:rsidRDefault="00212BD5" w:rsidP="00CC674F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 w:rsidRPr="00212BD5">
        <w:rPr>
          <w:rFonts w:ascii="Arial" w:hAnsi="Arial" w:cs="Arial"/>
          <w:b/>
          <w:sz w:val="22"/>
          <w:szCs w:val="22"/>
        </w:rPr>
        <w:t>11.  CORRIENTE ELÉCTRICA</w:t>
      </w:r>
    </w:p>
    <w:p w14:paraId="03DDA110" w14:textId="77777777" w:rsidR="00212BD5" w:rsidRPr="00212BD5" w:rsidRDefault="00212BD5" w:rsidP="00212BD5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4"/>
        <w:gridCol w:w="2719"/>
        <w:gridCol w:w="2615"/>
      </w:tblGrid>
      <w:tr w:rsidR="00DF45ED" w:rsidRPr="003816B2" w14:paraId="4CC04997" w14:textId="77777777" w:rsidTr="002B20F9">
        <w:tc>
          <w:tcPr>
            <w:tcW w:w="3314" w:type="dxa"/>
          </w:tcPr>
          <w:p w14:paraId="687889EC" w14:textId="77777777" w:rsidR="00DF45ED" w:rsidRPr="00212BD5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212BD5">
              <w:rPr>
                <w:rFonts w:ascii="Arial" w:hAnsi="Arial" w:cs="Arial"/>
                <w:b/>
                <w:sz w:val="22"/>
                <w:szCs w:val="22"/>
              </w:rPr>
              <w:t>Pública</w:t>
            </w:r>
          </w:p>
        </w:tc>
        <w:tc>
          <w:tcPr>
            <w:tcW w:w="3315" w:type="dxa"/>
          </w:tcPr>
          <w:p w14:paraId="73501BE4" w14:textId="77777777" w:rsidR="00DF45ED" w:rsidRPr="00212BD5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212BD5">
              <w:rPr>
                <w:rFonts w:ascii="Arial" w:hAnsi="Arial" w:cs="Arial"/>
                <w:b/>
                <w:sz w:val="22"/>
                <w:szCs w:val="22"/>
              </w:rPr>
              <w:t>Privada</w:t>
            </w:r>
          </w:p>
        </w:tc>
        <w:tc>
          <w:tcPr>
            <w:tcW w:w="3315" w:type="dxa"/>
          </w:tcPr>
          <w:p w14:paraId="634AEF04" w14:textId="77777777" w:rsidR="00DF45ED" w:rsidRPr="00212BD5" w:rsidRDefault="00DF45ED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212BD5">
              <w:rPr>
                <w:rFonts w:ascii="Arial" w:hAnsi="Arial" w:cs="Arial"/>
                <w:b/>
                <w:sz w:val="22"/>
                <w:szCs w:val="22"/>
              </w:rPr>
              <w:t>No hay</w:t>
            </w:r>
          </w:p>
        </w:tc>
      </w:tr>
      <w:tr w:rsidR="00DF45ED" w:rsidRPr="003816B2" w14:paraId="401AE32A" w14:textId="77777777" w:rsidTr="002B20F9">
        <w:tc>
          <w:tcPr>
            <w:tcW w:w="3314" w:type="dxa"/>
          </w:tcPr>
          <w:p w14:paraId="07D3F73B" w14:textId="77777777" w:rsidR="00DF45ED" w:rsidRPr="003816B2" w:rsidRDefault="006D2F2B" w:rsidP="00F6281A">
            <w:pPr>
              <w:pStyle w:val="Textoindependient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315" w:type="dxa"/>
          </w:tcPr>
          <w:p w14:paraId="69C04FF3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3315" w:type="dxa"/>
          </w:tcPr>
          <w:p w14:paraId="11C7FBFD" w14:textId="77777777" w:rsidR="00DF45ED" w:rsidRPr="003816B2" w:rsidRDefault="00DF45ED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62899C52" w14:textId="77777777" w:rsidR="00DF45ED" w:rsidRDefault="00DF45ED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543EDC5D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0A98CF2E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2350C0B3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6BFD5436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70949CDE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1052D73A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5517992C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055C034E" w14:textId="77777777" w:rsidR="00165635" w:rsidRDefault="00165635" w:rsidP="00DF45ED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35F78467" w14:textId="77777777" w:rsidR="00165635" w:rsidRDefault="00165635" w:rsidP="00165635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739F3EAE" w14:textId="77777777" w:rsidR="00165635" w:rsidRPr="003816B2" w:rsidRDefault="00165635" w:rsidP="00165635">
      <w:pPr>
        <w:pStyle w:val="Textoindependiente"/>
        <w:ind w:left="780"/>
        <w:jc w:val="left"/>
        <w:rPr>
          <w:rFonts w:ascii="Arial" w:hAnsi="Arial" w:cs="Arial"/>
          <w:sz w:val="22"/>
          <w:szCs w:val="22"/>
        </w:rPr>
      </w:pPr>
    </w:p>
    <w:p w14:paraId="3F347C31" w14:textId="77777777" w:rsidR="00DF45ED" w:rsidRPr="00212BD5" w:rsidRDefault="00212BD5" w:rsidP="00212BD5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 w:rsidRPr="00212BD5">
        <w:rPr>
          <w:rFonts w:ascii="Arial" w:hAnsi="Arial" w:cs="Arial"/>
          <w:b/>
          <w:sz w:val="22"/>
          <w:szCs w:val="22"/>
        </w:rPr>
        <w:t>12</w:t>
      </w:r>
      <w:r w:rsidR="00935060">
        <w:rPr>
          <w:rFonts w:ascii="Arial" w:hAnsi="Arial" w:cs="Arial"/>
          <w:b/>
          <w:sz w:val="22"/>
          <w:szCs w:val="22"/>
        </w:rPr>
        <w:t>.</w:t>
      </w:r>
      <w:r w:rsidRPr="00212BD5">
        <w:rPr>
          <w:rFonts w:ascii="Arial" w:hAnsi="Arial" w:cs="Arial"/>
          <w:b/>
          <w:sz w:val="22"/>
          <w:szCs w:val="22"/>
        </w:rPr>
        <w:t xml:space="preserve"> EQUIPO</w:t>
      </w:r>
    </w:p>
    <w:p w14:paraId="5B8D3BB1" w14:textId="77777777" w:rsidR="00DF45ED" w:rsidRPr="003816B2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992"/>
        <w:gridCol w:w="1030"/>
        <w:gridCol w:w="1664"/>
        <w:gridCol w:w="1559"/>
        <w:gridCol w:w="1820"/>
      </w:tblGrid>
      <w:tr w:rsidR="00935060" w:rsidRPr="003816B2" w14:paraId="6F92A801" w14:textId="77777777" w:rsidTr="00935060">
        <w:tc>
          <w:tcPr>
            <w:tcW w:w="1134" w:type="dxa"/>
            <w:vAlign w:val="center"/>
          </w:tcPr>
          <w:p w14:paraId="5437D19D" w14:textId="77777777" w:rsidR="00935060" w:rsidRPr="003816B2" w:rsidRDefault="00935060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Vehículo de carga</w:t>
            </w:r>
          </w:p>
        </w:tc>
        <w:tc>
          <w:tcPr>
            <w:tcW w:w="992" w:type="dxa"/>
            <w:vAlign w:val="center"/>
          </w:tcPr>
          <w:p w14:paraId="7C71457B" w14:textId="77777777" w:rsidR="00935060" w:rsidRPr="003816B2" w:rsidRDefault="00935060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Camión</w:t>
            </w:r>
          </w:p>
        </w:tc>
        <w:tc>
          <w:tcPr>
            <w:tcW w:w="1030" w:type="dxa"/>
            <w:vAlign w:val="center"/>
          </w:tcPr>
          <w:p w14:paraId="20836A89" w14:textId="77777777" w:rsidR="00935060" w:rsidRPr="003816B2" w:rsidRDefault="00935060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Tractor </w:t>
            </w:r>
          </w:p>
        </w:tc>
        <w:tc>
          <w:tcPr>
            <w:tcW w:w="1664" w:type="dxa"/>
            <w:vAlign w:val="center"/>
          </w:tcPr>
          <w:p w14:paraId="6C9ABE24" w14:textId="77777777" w:rsidR="00935060" w:rsidRPr="003816B2" w:rsidRDefault="0037358C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Tráiler</w:t>
            </w:r>
          </w:p>
        </w:tc>
        <w:tc>
          <w:tcPr>
            <w:tcW w:w="1559" w:type="dxa"/>
            <w:vAlign w:val="center"/>
          </w:tcPr>
          <w:p w14:paraId="077D6A03" w14:textId="77777777" w:rsidR="00935060" w:rsidRPr="003816B2" w:rsidRDefault="00935060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Bomba de espalda</w:t>
            </w:r>
          </w:p>
        </w:tc>
        <w:tc>
          <w:tcPr>
            <w:tcW w:w="1820" w:type="dxa"/>
            <w:vAlign w:val="center"/>
          </w:tcPr>
          <w:p w14:paraId="71589D2C" w14:textId="77777777" w:rsidR="00935060" w:rsidRPr="003816B2" w:rsidRDefault="00935060" w:rsidP="002B20F9">
            <w:pPr>
              <w:pStyle w:val="Textoindependiente"/>
              <w:rPr>
                <w:rFonts w:ascii="Arial" w:hAnsi="Arial" w:cs="Arial"/>
                <w:b/>
                <w:bCs/>
                <w:sz w:val="22"/>
              </w:rPr>
            </w:pPr>
            <w:r w:rsidRPr="003816B2">
              <w:rPr>
                <w:rFonts w:ascii="Arial" w:hAnsi="Arial" w:cs="Arial"/>
                <w:b/>
                <w:bCs/>
                <w:sz w:val="22"/>
                <w:szCs w:val="22"/>
              </w:rPr>
              <w:t>Motobomba</w:t>
            </w:r>
          </w:p>
        </w:tc>
      </w:tr>
      <w:tr w:rsidR="00935060" w:rsidRPr="003816B2" w14:paraId="75D7718F" w14:textId="77777777" w:rsidTr="00935060">
        <w:tc>
          <w:tcPr>
            <w:tcW w:w="1134" w:type="dxa"/>
            <w:vAlign w:val="center"/>
          </w:tcPr>
          <w:p w14:paraId="6844147D" w14:textId="77777777" w:rsidR="00935060" w:rsidRPr="003816B2" w:rsidRDefault="00935060" w:rsidP="00762B8B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16D2EF6E" w14:textId="77777777" w:rsidR="00935060" w:rsidRPr="003816B2" w:rsidRDefault="00935060" w:rsidP="00762B8B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030" w:type="dxa"/>
            <w:vAlign w:val="center"/>
          </w:tcPr>
          <w:p w14:paraId="353817A4" w14:textId="77777777" w:rsidR="00935060" w:rsidRPr="003816B2" w:rsidRDefault="00935060" w:rsidP="00762B8B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664" w:type="dxa"/>
            <w:vAlign w:val="center"/>
          </w:tcPr>
          <w:p w14:paraId="43EFCFC3" w14:textId="77777777" w:rsidR="00935060" w:rsidRPr="003816B2" w:rsidRDefault="00935060" w:rsidP="00762B8B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20235DE" w14:textId="77777777" w:rsidR="00935060" w:rsidRPr="003816B2" w:rsidRDefault="00935060" w:rsidP="00762B8B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820" w:type="dxa"/>
            <w:vAlign w:val="center"/>
          </w:tcPr>
          <w:p w14:paraId="09D9712D" w14:textId="77777777" w:rsidR="00935060" w:rsidRPr="003816B2" w:rsidRDefault="00935060" w:rsidP="00762B8B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652C6D37" w14:textId="77777777" w:rsidR="00DF45ED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7466B0F7" w14:textId="77777777" w:rsidR="00C875D6" w:rsidRPr="003816B2" w:rsidRDefault="00C875D6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889"/>
        <w:gridCol w:w="2965"/>
      </w:tblGrid>
      <w:tr w:rsidR="00935060" w14:paraId="1BD6250D" w14:textId="77777777" w:rsidTr="00131B4A">
        <w:tc>
          <w:tcPr>
            <w:tcW w:w="2175" w:type="dxa"/>
          </w:tcPr>
          <w:p w14:paraId="229FF9B4" w14:textId="77777777" w:rsidR="00935060" w:rsidRPr="00131B4A" w:rsidRDefault="0086207B" w:rsidP="00935060">
            <w:pPr>
              <w:pStyle w:val="Textoindependiente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31B4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Desco</w:t>
            </w:r>
            <w:r w:rsidR="005A3905" w:rsidRPr="00131B4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rnadora</w:t>
            </w:r>
          </w:p>
          <w:p w14:paraId="6E3B3F89" w14:textId="77777777" w:rsidR="0086207B" w:rsidRPr="00131B4A" w:rsidRDefault="0086207B" w:rsidP="00935060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( desmochadora)</w:t>
            </w:r>
          </w:p>
        </w:tc>
        <w:tc>
          <w:tcPr>
            <w:tcW w:w="2993" w:type="dxa"/>
          </w:tcPr>
          <w:p w14:paraId="7201601B" w14:textId="77777777" w:rsidR="00935060" w:rsidRPr="00131B4A" w:rsidRDefault="00935060" w:rsidP="00935060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bCs/>
                <w:sz w:val="22"/>
                <w:szCs w:val="22"/>
              </w:rPr>
              <w:t>Chuzo eléctrico</w:t>
            </w:r>
          </w:p>
        </w:tc>
        <w:tc>
          <w:tcPr>
            <w:tcW w:w="3054" w:type="dxa"/>
          </w:tcPr>
          <w:p w14:paraId="39D0D708" w14:textId="77777777" w:rsidR="00935060" w:rsidRPr="00131B4A" w:rsidRDefault="0094401F" w:rsidP="0094401F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bCs/>
                <w:sz w:val="22"/>
                <w:szCs w:val="22"/>
              </w:rPr>
              <w:t>Equipo a</w:t>
            </w:r>
            <w:r w:rsidR="00935060" w:rsidRPr="00131B4A">
              <w:rPr>
                <w:rFonts w:ascii="Arial" w:hAnsi="Arial" w:cs="Arial"/>
                <w:b/>
                <w:bCs/>
                <w:sz w:val="22"/>
                <w:szCs w:val="22"/>
              </w:rPr>
              <w:t>plic. Intravenosa</w:t>
            </w:r>
          </w:p>
        </w:tc>
      </w:tr>
      <w:tr w:rsidR="00935060" w14:paraId="54EA5CD9" w14:textId="77777777" w:rsidTr="00131B4A">
        <w:tc>
          <w:tcPr>
            <w:tcW w:w="2175" w:type="dxa"/>
          </w:tcPr>
          <w:p w14:paraId="015820B8" w14:textId="77777777" w:rsidR="00935060" w:rsidRPr="00131B4A" w:rsidRDefault="00935060" w:rsidP="002845A8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3" w:type="dxa"/>
          </w:tcPr>
          <w:p w14:paraId="2CEBE0C7" w14:textId="77777777" w:rsidR="00935060" w:rsidRPr="00131B4A" w:rsidRDefault="00935060" w:rsidP="002845A8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4" w:type="dxa"/>
          </w:tcPr>
          <w:p w14:paraId="701AF308" w14:textId="77777777" w:rsidR="00935060" w:rsidRPr="00131B4A" w:rsidRDefault="00935060" w:rsidP="002845A8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F8D875" w14:textId="77777777" w:rsidR="00DF45ED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0E94E25D" w14:textId="77777777" w:rsidR="00C875D6" w:rsidRPr="003816B2" w:rsidRDefault="00C875D6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0"/>
        <w:gridCol w:w="2921"/>
        <w:gridCol w:w="2970"/>
      </w:tblGrid>
      <w:tr w:rsidR="00935060" w14:paraId="67EE087C" w14:textId="77777777" w:rsidTr="00131B4A">
        <w:tc>
          <w:tcPr>
            <w:tcW w:w="2175" w:type="dxa"/>
          </w:tcPr>
          <w:p w14:paraId="00BCC5CF" w14:textId="77777777" w:rsidR="00935060" w:rsidRPr="00131B4A" w:rsidRDefault="00935060" w:rsidP="00DF45ED">
            <w:pPr>
              <w:pStyle w:val="Textoindependiente"/>
              <w:rPr>
                <w:rFonts w:ascii="Arial" w:hAnsi="Arial" w:cs="Arial"/>
                <w:b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sz w:val="22"/>
                <w:szCs w:val="22"/>
              </w:rPr>
              <w:t>Equipo de marcaje</w:t>
            </w:r>
          </w:p>
        </w:tc>
        <w:tc>
          <w:tcPr>
            <w:tcW w:w="2993" w:type="dxa"/>
          </w:tcPr>
          <w:p w14:paraId="64FD3644" w14:textId="77777777" w:rsidR="00935060" w:rsidRPr="00131B4A" w:rsidRDefault="00935060" w:rsidP="00DF45ED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bCs/>
                <w:sz w:val="22"/>
                <w:szCs w:val="22"/>
              </w:rPr>
              <w:t>Pistola dosificadora</w:t>
            </w:r>
          </w:p>
        </w:tc>
        <w:tc>
          <w:tcPr>
            <w:tcW w:w="3054" w:type="dxa"/>
          </w:tcPr>
          <w:p w14:paraId="6117C504" w14:textId="77777777" w:rsidR="00935060" w:rsidRPr="00131B4A" w:rsidRDefault="00935060" w:rsidP="00DF45ED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131B4A">
              <w:rPr>
                <w:rFonts w:ascii="Arial" w:hAnsi="Arial" w:cs="Arial"/>
                <w:b/>
                <w:bCs/>
                <w:sz w:val="22"/>
                <w:szCs w:val="22"/>
              </w:rPr>
              <w:t>Botiquín</w:t>
            </w:r>
            <w:r w:rsidR="002845A8" w:rsidRPr="00131B4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veterinario</w:t>
            </w:r>
          </w:p>
        </w:tc>
      </w:tr>
      <w:tr w:rsidR="00935060" w14:paraId="676F1997" w14:textId="77777777" w:rsidTr="00131B4A">
        <w:tc>
          <w:tcPr>
            <w:tcW w:w="2175" w:type="dxa"/>
          </w:tcPr>
          <w:p w14:paraId="31C87BAD" w14:textId="77777777" w:rsidR="00935060" w:rsidRPr="00131B4A" w:rsidRDefault="00935060" w:rsidP="00DF45ED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3" w:type="dxa"/>
          </w:tcPr>
          <w:p w14:paraId="733D74A3" w14:textId="77777777" w:rsidR="00935060" w:rsidRPr="00131B4A" w:rsidRDefault="00935060" w:rsidP="00DF45ED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4" w:type="dxa"/>
          </w:tcPr>
          <w:p w14:paraId="17B0746C" w14:textId="77777777" w:rsidR="00935060" w:rsidRPr="00131B4A" w:rsidRDefault="00935060" w:rsidP="00DF45ED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C35A533" w14:textId="77777777" w:rsidR="00CC674F" w:rsidRDefault="00CC674F" w:rsidP="00935060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210F6C39" w14:textId="77777777" w:rsidR="00C875D6" w:rsidRDefault="00C875D6" w:rsidP="00935060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67B78040" w14:textId="77777777" w:rsidR="00C875D6" w:rsidRDefault="00C875D6" w:rsidP="00935060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05C00446" w14:textId="77777777" w:rsidR="00C875D6" w:rsidRDefault="00C875D6" w:rsidP="00935060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3270AFEC" w14:textId="77777777" w:rsidR="00DF45ED" w:rsidRPr="00935060" w:rsidRDefault="00935060" w:rsidP="00935060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 w:rsidRPr="00935060">
        <w:rPr>
          <w:rFonts w:ascii="Arial" w:hAnsi="Arial" w:cs="Arial"/>
          <w:b/>
          <w:sz w:val="22"/>
          <w:szCs w:val="22"/>
        </w:rPr>
        <w:t>13</w:t>
      </w:r>
      <w:r w:rsidR="00DF45ED" w:rsidRPr="00935060">
        <w:rPr>
          <w:rFonts w:ascii="Arial" w:hAnsi="Arial" w:cs="Arial"/>
          <w:b/>
          <w:sz w:val="22"/>
          <w:szCs w:val="22"/>
        </w:rPr>
        <w:t>. COMERCIALIZACIÓN</w:t>
      </w:r>
    </w:p>
    <w:p w14:paraId="2819B6F2" w14:textId="77777777" w:rsidR="00DF45ED" w:rsidRPr="003816B2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4"/>
        <w:gridCol w:w="1371"/>
        <w:gridCol w:w="1583"/>
        <w:gridCol w:w="2152"/>
        <w:gridCol w:w="1759"/>
      </w:tblGrid>
      <w:tr w:rsidR="0091371B" w:rsidRPr="003816B2" w14:paraId="7CD060A1" w14:textId="77777777" w:rsidTr="0091371B">
        <w:tc>
          <w:tcPr>
            <w:tcW w:w="1190" w:type="dxa"/>
          </w:tcPr>
          <w:p w14:paraId="7D8C1CF4" w14:textId="77777777" w:rsidR="0091371B" w:rsidRPr="00935060" w:rsidRDefault="0091371B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935060">
              <w:rPr>
                <w:rFonts w:ascii="Arial" w:hAnsi="Arial" w:cs="Arial"/>
                <w:b/>
                <w:sz w:val="22"/>
                <w:szCs w:val="22"/>
              </w:rPr>
              <w:t>Subastas</w:t>
            </w:r>
          </w:p>
        </w:tc>
        <w:tc>
          <w:tcPr>
            <w:tcW w:w="1374" w:type="dxa"/>
          </w:tcPr>
          <w:p w14:paraId="033FC1F1" w14:textId="77777777" w:rsidR="0091371B" w:rsidRPr="00935060" w:rsidRDefault="0091371B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935060">
              <w:rPr>
                <w:rFonts w:ascii="Arial" w:hAnsi="Arial" w:cs="Arial"/>
                <w:b/>
                <w:sz w:val="22"/>
                <w:szCs w:val="22"/>
              </w:rPr>
              <w:t>Carnicerías</w:t>
            </w:r>
          </w:p>
        </w:tc>
        <w:tc>
          <w:tcPr>
            <w:tcW w:w="1583" w:type="dxa"/>
          </w:tcPr>
          <w:p w14:paraId="3FFFF36C" w14:textId="77777777" w:rsidR="0091371B" w:rsidRPr="00935060" w:rsidRDefault="0091371B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935060">
              <w:rPr>
                <w:rFonts w:ascii="Arial" w:hAnsi="Arial" w:cs="Arial"/>
                <w:b/>
                <w:sz w:val="22"/>
                <w:szCs w:val="22"/>
              </w:rPr>
              <w:t>Empacadoras</w:t>
            </w:r>
          </w:p>
        </w:tc>
        <w:tc>
          <w:tcPr>
            <w:tcW w:w="2199" w:type="dxa"/>
          </w:tcPr>
          <w:p w14:paraId="592A4AE8" w14:textId="77777777" w:rsidR="0091371B" w:rsidRPr="00935060" w:rsidRDefault="0091371B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Intermediarios</w:t>
            </w:r>
          </w:p>
        </w:tc>
        <w:tc>
          <w:tcPr>
            <w:tcW w:w="1853" w:type="dxa"/>
          </w:tcPr>
          <w:p w14:paraId="46887A80" w14:textId="77777777" w:rsidR="0091371B" w:rsidRPr="00935060" w:rsidRDefault="0091371B" w:rsidP="002B20F9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935060">
              <w:rPr>
                <w:rFonts w:ascii="Arial" w:hAnsi="Arial" w:cs="Arial"/>
                <w:b/>
                <w:sz w:val="22"/>
                <w:szCs w:val="22"/>
              </w:rPr>
              <w:t>Otras fincas</w:t>
            </w:r>
          </w:p>
        </w:tc>
      </w:tr>
      <w:tr w:rsidR="0091371B" w:rsidRPr="003816B2" w14:paraId="35631A3D" w14:textId="77777777" w:rsidTr="0091371B">
        <w:trPr>
          <w:trHeight w:val="259"/>
        </w:trPr>
        <w:tc>
          <w:tcPr>
            <w:tcW w:w="1190" w:type="dxa"/>
          </w:tcPr>
          <w:p w14:paraId="6118026A" w14:textId="77777777" w:rsidR="0091371B" w:rsidRPr="003816B2" w:rsidRDefault="0091371B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</w:tcPr>
          <w:p w14:paraId="71217525" w14:textId="77777777" w:rsidR="0091371B" w:rsidRPr="003816B2" w:rsidRDefault="0091371B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583" w:type="dxa"/>
          </w:tcPr>
          <w:p w14:paraId="2B980813" w14:textId="77777777" w:rsidR="0091371B" w:rsidRPr="003816B2" w:rsidRDefault="0091371B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2199" w:type="dxa"/>
          </w:tcPr>
          <w:p w14:paraId="027A8FA8" w14:textId="77777777" w:rsidR="0091371B" w:rsidRPr="003816B2" w:rsidRDefault="0091371B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  <w:tc>
          <w:tcPr>
            <w:tcW w:w="1853" w:type="dxa"/>
          </w:tcPr>
          <w:p w14:paraId="32E5CFD6" w14:textId="77777777" w:rsidR="0091371B" w:rsidRPr="003816B2" w:rsidRDefault="0091371B" w:rsidP="002B20F9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</w:tbl>
    <w:p w14:paraId="35F26A4E" w14:textId="77777777" w:rsidR="00DF45ED" w:rsidRPr="003816B2" w:rsidRDefault="00DF45ED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2FE50B80" w14:textId="77777777" w:rsidR="00115956" w:rsidRDefault="0091371B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 w:rsidRPr="00115956">
        <w:rPr>
          <w:rFonts w:ascii="Arial" w:hAnsi="Arial" w:cs="Arial"/>
          <w:b/>
          <w:sz w:val="22"/>
          <w:szCs w:val="22"/>
        </w:rPr>
        <w:t xml:space="preserve">Comercializa a través de la subasta de la </w:t>
      </w:r>
      <w:r w:rsidR="00CC674F" w:rsidRPr="00115956">
        <w:rPr>
          <w:rFonts w:ascii="Arial" w:hAnsi="Arial" w:cs="Arial"/>
          <w:b/>
          <w:sz w:val="22"/>
          <w:szCs w:val="22"/>
        </w:rPr>
        <w:t>Cámara de Ganaderos de Hojancha?</w:t>
      </w:r>
      <w:r w:rsidR="00115956">
        <w:rPr>
          <w:rFonts w:ascii="Arial" w:hAnsi="Arial" w:cs="Arial"/>
          <w:b/>
          <w:sz w:val="22"/>
          <w:szCs w:val="22"/>
        </w:rPr>
        <w:t xml:space="preserve"> </w:t>
      </w:r>
    </w:p>
    <w:p w14:paraId="00F70D30" w14:textId="77777777" w:rsidR="00C875D6" w:rsidRDefault="00C875D6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20C19C31" w14:textId="77777777" w:rsidR="00DF45ED" w:rsidRPr="00115956" w:rsidRDefault="00115956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 w:rsidRPr="00115956">
        <w:rPr>
          <w:rFonts w:ascii="Arial" w:hAnsi="Arial" w:cs="Arial"/>
          <w:sz w:val="22"/>
          <w:szCs w:val="22"/>
        </w:rPr>
        <w:t xml:space="preserve">Sí (  </w:t>
      </w:r>
      <w:r>
        <w:rPr>
          <w:rFonts w:ascii="Arial" w:hAnsi="Arial" w:cs="Arial"/>
          <w:sz w:val="22"/>
          <w:szCs w:val="22"/>
        </w:rPr>
        <w:t xml:space="preserve"> </w:t>
      </w:r>
      <w:r w:rsidRPr="0011595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  No (    )</w:t>
      </w:r>
    </w:p>
    <w:p w14:paraId="3E91CEA8" w14:textId="77777777" w:rsidR="0091371B" w:rsidRDefault="0091371B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7AB1D39D" w14:textId="77777777" w:rsidR="00C875D6" w:rsidRDefault="00C875D6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1310289F" w14:textId="77777777" w:rsidR="00C875D6" w:rsidRDefault="00C875D6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6DF31587" w14:textId="77777777" w:rsidR="008D2772" w:rsidRDefault="0091371B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  <w:r w:rsidRPr="00115956">
        <w:rPr>
          <w:rFonts w:ascii="Arial" w:hAnsi="Arial" w:cs="Arial"/>
          <w:b/>
          <w:sz w:val="22"/>
          <w:szCs w:val="22"/>
        </w:rPr>
        <w:t>Porque</w:t>
      </w:r>
      <w:r w:rsidRPr="00115956">
        <w:rPr>
          <w:rFonts w:ascii="Arial" w:hAnsi="Arial" w:cs="Arial"/>
          <w:b/>
          <w:sz w:val="22"/>
          <w:szCs w:val="22"/>
          <w:lang w:val="es-CR"/>
        </w:rPr>
        <w:t>?</w:t>
      </w:r>
      <w:r w:rsidRPr="00FC1C85">
        <w:rPr>
          <w:rFonts w:ascii="Arial" w:hAnsi="Arial" w:cs="Arial"/>
          <w:sz w:val="22"/>
          <w:szCs w:val="22"/>
          <w:lang w:val="es-CR"/>
        </w:rPr>
        <w:t xml:space="preserve"> </w:t>
      </w:r>
      <w:r w:rsidR="00CC674F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18DDDF9" w14:textId="77777777" w:rsidR="00B0323A" w:rsidRDefault="00B0323A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5A894BBC" w14:textId="77777777" w:rsidR="00BD1279" w:rsidRDefault="00BD1279" w:rsidP="00DF45ED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602B4090" w14:textId="77777777" w:rsidR="00B0323A" w:rsidRDefault="00B0323A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658C946" w14:textId="77777777" w:rsidR="0091371B" w:rsidRDefault="00833EDE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14</w:t>
      </w:r>
      <w:r w:rsidR="00CC674F">
        <w:rPr>
          <w:rFonts w:ascii="Arial" w:hAnsi="Arial" w:cs="Arial"/>
          <w:b/>
          <w:sz w:val="22"/>
          <w:szCs w:val="22"/>
        </w:rPr>
        <w:t xml:space="preserve">. </w:t>
      </w:r>
      <w:r w:rsidR="00FC1C85">
        <w:rPr>
          <w:rFonts w:ascii="Arial" w:hAnsi="Arial" w:cs="Arial"/>
          <w:b/>
          <w:sz w:val="22"/>
          <w:szCs w:val="22"/>
        </w:rPr>
        <w:t>Enumere 5 necesidad</w:t>
      </w:r>
      <w:r w:rsidR="00F86682">
        <w:rPr>
          <w:rFonts w:ascii="Arial" w:hAnsi="Arial" w:cs="Arial"/>
          <w:b/>
          <w:sz w:val="22"/>
          <w:szCs w:val="22"/>
        </w:rPr>
        <w:t>es prioritarias para mejorar su</w:t>
      </w:r>
      <w:r w:rsidR="00FC1C85">
        <w:rPr>
          <w:rFonts w:ascii="Arial" w:hAnsi="Arial" w:cs="Arial"/>
          <w:b/>
          <w:sz w:val="22"/>
          <w:szCs w:val="22"/>
        </w:rPr>
        <w:t xml:space="preserve"> sistema de producción:</w:t>
      </w:r>
    </w:p>
    <w:p w14:paraId="472E7106" w14:textId="77777777" w:rsidR="00FC1C85" w:rsidRDefault="00FC1C85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FC1C85" w14:paraId="760583C3" w14:textId="77777777" w:rsidTr="00131B4A">
        <w:tc>
          <w:tcPr>
            <w:tcW w:w="8978" w:type="dxa"/>
          </w:tcPr>
          <w:p w14:paraId="5BB2D0EA" w14:textId="77777777" w:rsidR="00FC1C85" w:rsidRPr="008D2772" w:rsidRDefault="00FC1C85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1C85" w14:paraId="33766F51" w14:textId="77777777" w:rsidTr="00131B4A">
        <w:tc>
          <w:tcPr>
            <w:tcW w:w="8978" w:type="dxa"/>
          </w:tcPr>
          <w:p w14:paraId="4C9CB91D" w14:textId="77777777" w:rsidR="00FC1C85" w:rsidRPr="008D2772" w:rsidRDefault="00FC1C85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1C85" w14:paraId="51E56FA9" w14:textId="77777777" w:rsidTr="00131B4A">
        <w:tc>
          <w:tcPr>
            <w:tcW w:w="8978" w:type="dxa"/>
          </w:tcPr>
          <w:p w14:paraId="619951D6" w14:textId="77777777" w:rsidR="00FC1C85" w:rsidRPr="008D2772" w:rsidRDefault="00FC1C85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1C85" w14:paraId="222F8130" w14:textId="77777777" w:rsidTr="00131B4A">
        <w:tc>
          <w:tcPr>
            <w:tcW w:w="8978" w:type="dxa"/>
          </w:tcPr>
          <w:p w14:paraId="69F975F7" w14:textId="77777777" w:rsidR="00FC1C85" w:rsidRPr="008D2772" w:rsidRDefault="00FC1C85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1C85" w14:paraId="11D8B0FF" w14:textId="77777777" w:rsidTr="00131B4A">
        <w:tc>
          <w:tcPr>
            <w:tcW w:w="8978" w:type="dxa"/>
          </w:tcPr>
          <w:p w14:paraId="137BDCF7" w14:textId="77777777" w:rsidR="00FC1C85" w:rsidRPr="008D2772" w:rsidRDefault="00FC1C85" w:rsidP="00131B4A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0AE221" w14:textId="77777777" w:rsidR="00FC1C85" w:rsidRDefault="00FC1C85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5991EE5E" w14:textId="77777777" w:rsidR="003214C1" w:rsidRDefault="003214C1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4E7278F2" w14:textId="77777777" w:rsidR="003214C1" w:rsidRDefault="003214C1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1896ABDE" w14:textId="77777777" w:rsidR="003214C1" w:rsidRDefault="003214C1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674C0FDB" w14:textId="77777777" w:rsidR="003214C1" w:rsidRDefault="003214C1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6C0924D7" w14:textId="77777777" w:rsidR="003214C1" w:rsidRDefault="003214C1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35D7359B" w14:textId="77777777" w:rsidR="003214C1" w:rsidRDefault="003214C1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1C304B8F" w14:textId="77777777" w:rsidR="003214C1" w:rsidRDefault="003214C1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03CF7509" w14:textId="77777777" w:rsidR="00DF45ED" w:rsidRDefault="00833EDE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15</w:t>
      </w:r>
      <w:r w:rsidR="00935060" w:rsidRPr="00935060">
        <w:rPr>
          <w:rFonts w:ascii="Arial" w:hAnsi="Arial" w:cs="Arial"/>
          <w:b/>
          <w:sz w:val="22"/>
          <w:szCs w:val="22"/>
        </w:rPr>
        <w:t xml:space="preserve">. OBSERVACIONES: </w:t>
      </w:r>
    </w:p>
    <w:p w14:paraId="48C983B4" w14:textId="77777777" w:rsidR="00BD1279" w:rsidRDefault="00BD1279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5CE7B63" w14:textId="77777777" w:rsidR="00750F0B" w:rsidRDefault="00750F0B" w:rsidP="00DF45ED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0D606D7E" w14:textId="77777777" w:rsidR="00391DFA" w:rsidRDefault="00391DFA" w:rsidP="00D26C63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47553D3C" w14:textId="77777777" w:rsidR="00165635" w:rsidRDefault="00165635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2C1B050F" w14:textId="77777777" w:rsidR="00165635" w:rsidRDefault="00165635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239DD742" w14:textId="77777777" w:rsidR="00165635" w:rsidRDefault="00165635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957CB66" w14:textId="77777777" w:rsidR="00165635" w:rsidRDefault="00165635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382312BF" w14:textId="77777777" w:rsidR="00165635" w:rsidRDefault="00165635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34930B9E" w14:textId="77777777" w:rsidR="00C2243B" w:rsidRDefault="00CE5D47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Diagnóstico realizado por: </w:t>
      </w:r>
    </w:p>
    <w:p w14:paraId="08318B43" w14:textId="77777777" w:rsidR="00B0323A" w:rsidRDefault="00B0323A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6FB83B2A" w14:textId="77777777" w:rsidR="00B0323A" w:rsidRDefault="00B0323A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09C2B272" w14:textId="77777777" w:rsidR="00B0323A" w:rsidRDefault="00B0323A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0D448061" w14:textId="77777777" w:rsidR="00B0323A" w:rsidRDefault="00B0323A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17FDCF39" w14:textId="77777777" w:rsidR="00B0323A" w:rsidRDefault="00B0323A" w:rsidP="00C2243B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F038A35" w14:textId="77777777" w:rsidR="00B0323A" w:rsidRPr="003816B2" w:rsidRDefault="00B0323A" w:rsidP="00C2243B">
      <w:pPr>
        <w:pStyle w:val="Textoindependiente"/>
        <w:jc w:val="left"/>
        <w:rPr>
          <w:rFonts w:ascii="Arial" w:hAnsi="Arial" w:cs="Arial"/>
          <w:sz w:val="22"/>
          <w:szCs w:val="22"/>
        </w:rPr>
      </w:pPr>
    </w:p>
    <w:p w14:paraId="45D9FE8D" w14:textId="77777777" w:rsidR="00DF45ED" w:rsidRPr="003816B2" w:rsidRDefault="00DF45ED" w:rsidP="00DF45ED">
      <w:pPr>
        <w:rPr>
          <w:rFonts w:ascii="Arial" w:hAnsi="Arial" w:cs="Arial"/>
          <w:sz w:val="22"/>
          <w:szCs w:val="22"/>
        </w:rPr>
      </w:pPr>
    </w:p>
    <w:p w14:paraId="57074542" w14:textId="77777777" w:rsidR="000A3094" w:rsidRPr="003816B2" w:rsidRDefault="00DF45ED" w:rsidP="00BD4BD3">
      <w:pPr>
        <w:rPr>
          <w:rFonts w:ascii="Arial" w:hAnsi="Arial" w:cs="Arial"/>
          <w:sz w:val="22"/>
          <w:szCs w:val="22"/>
        </w:rPr>
      </w:pPr>
      <w:r w:rsidRPr="0094401F">
        <w:rPr>
          <w:rFonts w:ascii="Arial" w:hAnsi="Arial" w:cs="Arial"/>
          <w:b/>
          <w:sz w:val="22"/>
          <w:szCs w:val="22"/>
        </w:rPr>
        <w:t xml:space="preserve">Firma del </w:t>
      </w:r>
      <w:r w:rsidR="00B30A31" w:rsidRPr="0094401F">
        <w:rPr>
          <w:rFonts w:ascii="Arial" w:hAnsi="Arial" w:cs="Arial"/>
          <w:b/>
          <w:sz w:val="22"/>
          <w:szCs w:val="22"/>
        </w:rPr>
        <w:t>productor</w:t>
      </w:r>
      <w:r w:rsidR="00B30A31" w:rsidRPr="003816B2">
        <w:rPr>
          <w:rFonts w:ascii="Arial" w:hAnsi="Arial" w:cs="Arial"/>
          <w:sz w:val="22"/>
          <w:szCs w:val="22"/>
        </w:rPr>
        <w:t>: ___________________</w:t>
      </w:r>
      <w:r w:rsidR="00216C63">
        <w:rPr>
          <w:rFonts w:ascii="Arial" w:hAnsi="Arial" w:cs="Arial"/>
          <w:sz w:val="22"/>
          <w:szCs w:val="22"/>
        </w:rPr>
        <w:t>___</w:t>
      </w:r>
      <w:r w:rsidR="00216C63">
        <w:rPr>
          <w:rFonts w:ascii="Arial" w:hAnsi="Arial" w:cs="Arial"/>
          <w:sz w:val="22"/>
          <w:szCs w:val="22"/>
        </w:rPr>
        <w:tab/>
      </w:r>
      <w:r w:rsidR="000577C1" w:rsidRPr="0094401F">
        <w:rPr>
          <w:rFonts w:ascii="Arial" w:hAnsi="Arial" w:cs="Arial"/>
          <w:b/>
          <w:sz w:val="22"/>
          <w:szCs w:val="22"/>
        </w:rPr>
        <w:t>Nº</w:t>
      </w:r>
      <w:r w:rsidRPr="0094401F">
        <w:rPr>
          <w:rFonts w:ascii="Arial" w:hAnsi="Arial" w:cs="Arial"/>
          <w:b/>
          <w:sz w:val="22"/>
          <w:szCs w:val="22"/>
        </w:rPr>
        <w:t xml:space="preserve"> de cédula</w:t>
      </w:r>
      <w:r w:rsidRPr="003816B2">
        <w:rPr>
          <w:rFonts w:ascii="Arial" w:hAnsi="Arial" w:cs="Arial"/>
          <w:sz w:val="22"/>
          <w:szCs w:val="22"/>
        </w:rPr>
        <w:t>: _______________</w:t>
      </w:r>
    </w:p>
    <w:sectPr w:rsidR="000A3094" w:rsidRPr="003816B2" w:rsidSect="002B20F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A2BFD" w14:textId="77777777" w:rsidR="00E165C9" w:rsidRPr="00F61300" w:rsidRDefault="00E165C9" w:rsidP="00F61300">
      <w:pPr>
        <w:pStyle w:val="Textoindependiente"/>
        <w:rPr>
          <w:sz w:val="24"/>
          <w:lang w:val="es-ES"/>
        </w:rPr>
      </w:pPr>
      <w:r>
        <w:separator/>
      </w:r>
    </w:p>
  </w:endnote>
  <w:endnote w:type="continuationSeparator" w:id="0">
    <w:p w14:paraId="2C71FE9D" w14:textId="77777777" w:rsidR="00E165C9" w:rsidRPr="00F61300" w:rsidRDefault="00E165C9" w:rsidP="00F61300">
      <w:pPr>
        <w:pStyle w:val="Textoindependiente"/>
        <w:rPr>
          <w:sz w:val="24"/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A2BF" w14:textId="77777777" w:rsidR="007B3083" w:rsidRDefault="009448F6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6D90">
      <w:rPr>
        <w:noProof/>
      </w:rPr>
      <w:t>4</w:t>
    </w:r>
    <w:r>
      <w:fldChar w:fldCharType="end"/>
    </w:r>
  </w:p>
  <w:p w14:paraId="16E23482" w14:textId="77777777" w:rsidR="007B3083" w:rsidRDefault="007B30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BCED4" w14:textId="77777777" w:rsidR="00E165C9" w:rsidRPr="00F61300" w:rsidRDefault="00E165C9" w:rsidP="00F61300">
      <w:pPr>
        <w:pStyle w:val="Textoindependiente"/>
        <w:rPr>
          <w:sz w:val="24"/>
          <w:lang w:val="es-ES"/>
        </w:rPr>
      </w:pPr>
      <w:r>
        <w:separator/>
      </w:r>
    </w:p>
  </w:footnote>
  <w:footnote w:type="continuationSeparator" w:id="0">
    <w:p w14:paraId="3AE53A2F" w14:textId="77777777" w:rsidR="00E165C9" w:rsidRPr="00F61300" w:rsidRDefault="00E165C9" w:rsidP="00F61300">
      <w:pPr>
        <w:pStyle w:val="Textoindependiente"/>
        <w:rPr>
          <w:sz w:val="24"/>
          <w:lang w:val="es-E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F796A"/>
    <w:multiLevelType w:val="multilevel"/>
    <w:tmpl w:val="BFA0E0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477F1D7E"/>
    <w:multiLevelType w:val="multilevel"/>
    <w:tmpl w:val="BFA0E0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64C400CE"/>
    <w:multiLevelType w:val="hybridMultilevel"/>
    <w:tmpl w:val="82C2D98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98095">
    <w:abstractNumId w:val="0"/>
  </w:num>
  <w:num w:numId="2" w16cid:durableId="638607923">
    <w:abstractNumId w:val="1"/>
  </w:num>
  <w:num w:numId="3" w16cid:durableId="32574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08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27"/>
    <w:rsid w:val="00000F7D"/>
    <w:rsid w:val="00002855"/>
    <w:rsid w:val="00002E74"/>
    <w:rsid w:val="0000663A"/>
    <w:rsid w:val="00012F3B"/>
    <w:rsid w:val="00013DD9"/>
    <w:rsid w:val="000173A6"/>
    <w:rsid w:val="00030170"/>
    <w:rsid w:val="00037B8C"/>
    <w:rsid w:val="00042DAB"/>
    <w:rsid w:val="00046F11"/>
    <w:rsid w:val="00051180"/>
    <w:rsid w:val="000561BB"/>
    <w:rsid w:val="00056B43"/>
    <w:rsid w:val="000570DA"/>
    <w:rsid w:val="000577C1"/>
    <w:rsid w:val="000630FE"/>
    <w:rsid w:val="00067732"/>
    <w:rsid w:val="000832DB"/>
    <w:rsid w:val="00087D5D"/>
    <w:rsid w:val="000A3094"/>
    <w:rsid w:val="000A5361"/>
    <w:rsid w:val="000B643A"/>
    <w:rsid w:val="000B73CF"/>
    <w:rsid w:val="000D12E9"/>
    <w:rsid w:val="00100CFB"/>
    <w:rsid w:val="00102430"/>
    <w:rsid w:val="00115956"/>
    <w:rsid w:val="00121860"/>
    <w:rsid w:val="001222DB"/>
    <w:rsid w:val="00131B4A"/>
    <w:rsid w:val="00136F4B"/>
    <w:rsid w:val="00143BAD"/>
    <w:rsid w:val="00146416"/>
    <w:rsid w:val="00156626"/>
    <w:rsid w:val="00165635"/>
    <w:rsid w:val="001677D5"/>
    <w:rsid w:val="00170355"/>
    <w:rsid w:val="00185423"/>
    <w:rsid w:val="0019237C"/>
    <w:rsid w:val="00195DDF"/>
    <w:rsid w:val="001A5062"/>
    <w:rsid w:val="001B2273"/>
    <w:rsid w:val="001C78F7"/>
    <w:rsid w:val="001D3FDB"/>
    <w:rsid w:val="001D7449"/>
    <w:rsid w:val="001E4D0D"/>
    <w:rsid w:val="001E6C99"/>
    <w:rsid w:val="001F6339"/>
    <w:rsid w:val="001F648A"/>
    <w:rsid w:val="00211B3B"/>
    <w:rsid w:val="00212BD5"/>
    <w:rsid w:val="0021460D"/>
    <w:rsid w:val="00216C63"/>
    <w:rsid w:val="00217A7E"/>
    <w:rsid w:val="00233389"/>
    <w:rsid w:val="00246B73"/>
    <w:rsid w:val="002501C4"/>
    <w:rsid w:val="00283A12"/>
    <w:rsid w:val="002845A8"/>
    <w:rsid w:val="002955AA"/>
    <w:rsid w:val="002B00E1"/>
    <w:rsid w:val="002B20F9"/>
    <w:rsid w:val="002C2856"/>
    <w:rsid w:val="002D75EB"/>
    <w:rsid w:val="002E3151"/>
    <w:rsid w:val="00303913"/>
    <w:rsid w:val="00313600"/>
    <w:rsid w:val="003214C1"/>
    <w:rsid w:val="0032273B"/>
    <w:rsid w:val="0032714B"/>
    <w:rsid w:val="00336744"/>
    <w:rsid w:val="00337D98"/>
    <w:rsid w:val="00354123"/>
    <w:rsid w:val="003675F9"/>
    <w:rsid w:val="0037358C"/>
    <w:rsid w:val="00375115"/>
    <w:rsid w:val="00376845"/>
    <w:rsid w:val="003816B2"/>
    <w:rsid w:val="00391DFA"/>
    <w:rsid w:val="003A0C8E"/>
    <w:rsid w:val="003A2F72"/>
    <w:rsid w:val="003B0A68"/>
    <w:rsid w:val="003C329D"/>
    <w:rsid w:val="003C7ABD"/>
    <w:rsid w:val="003D30DF"/>
    <w:rsid w:val="003E1C07"/>
    <w:rsid w:val="003F5CFD"/>
    <w:rsid w:val="003F7DC7"/>
    <w:rsid w:val="00430AA6"/>
    <w:rsid w:val="00433A91"/>
    <w:rsid w:val="004400BF"/>
    <w:rsid w:val="00453E59"/>
    <w:rsid w:val="00472C0F"/>
    <w:rsid w:val="00486119"/>
    <w:rsid w:val="0049151F"/>
    <w:rsid w:val="004A569A"/>
    <w:rsid w:val="004B495F"/>
    <w:rsid w:val="004C21F6"/>
    <w:rsid w:val="004C59F8"/>
    <w:rsid w:val="004E216E"/>
    <w:rsid w:val="004E5284"/>
    <w:rsid w:val="004F0659"/>
    <w:rsid w:val="004F4AC3"/>
    <w:rsid w:val="00501F59"/>
    <w:rsid w:val="005043DD"/>
    <w:rsid w:val="00525BB5"/>
    <w:rsid w:val="00542EEA"/>
    <w:rsid w:val="00543002"/>
    <w:rsid w:val="0054482B"/>
    <w:rsid w:val="005600CC"/>
    <w:rsid w:val="00562F5A"/>
    <w:rsid w:val="00581BC9"/>
    <w:rsid w:val="00591A2F"/>
    <w:rsid w:val="005938CD"/>
    <w:rsid w:val="005A3905"/>
    <w:rsid w:val="005C0D26"/>
    <w:rsid w:val="005D0839"/>
    <w:rsid w:val="005D5908"/>
    <w:rsid w:val="005D5EEE"/>
    <w:rsid w:val="005E42AF"/>
    <w:rsid w:val="00612298"/>
    <w:rsid w:val="006208AA"/>
    <w:rsid w:val="00653CEE"/>
    <w:rsid w:val="00656C39"/>
    <w:rsid w:val="0066208F"/>
    <w:rsid w:val="006851FD"/>
    <w:rsid w:val="00694F03"/>
    <w:rsid w:val="006B2076"/>
    <w:rsid w:val="006B53B5"/>
    <w:rsid w:val="006D2F2B"/>
    <w:rsid w:val="006F13A3"/>
    <w:rsid w:val="006F322B"/>
    <w:rsid w:val="007004EA"/>
    <w:rsid w:val="00706223"/>
    <w:rsid w:val="0071581A"/>
    <w:rsid w:val="007243D3"/>
    <w:rsid w:val="0073009D"/>
    <w:rsid w:val="00736067"/>
    <w:rsid w:val="00750F0B"/>
    <w:rsid w:val="00762B8B"/>
    <w:rsid w:val="00782636"/>
    <w:rsid w:val="00794D8F"/>
    <w:rsid w:val="007A795D"/>
    <w:rsid w:val="007B3083"/>
    <w:rsid w:val="007C332D"/>
    <w:rsid w:val="007C3E80"/>
    <w:rsid w:val="007D4973"/>
    <w:rsid w:val="007E5E96"/>
    <w:rsid w:val="007F5378"/>
    <w:rsid w:val="007F5DEF"/>
    <w:rsid w:val="007F7A1C"/>
    <w:rsid w:val="00812D3E"/>
    <w:rsid w:val="00822594"/>
    <w:rsid w:val="0082728B"/>
    <w:rsid w:val="00830A92"/>
    <w:rsid w:val="00831B81"/>
    <w:rsid w:val="00833675"/>
    <w:rsid w:val="00833EDE"/>
    <w:rsid w:val="0083767B"/>
    <w:rsid w:val="00850275"/>
    <w:rsid w:val="0086207B"/>
    <w:rsid w:val="008715E4"/>
    <w:rsid w:val="008816A3"/>
    <w:rsid w:val="008A1439"/>
    <w:rsid w:val="008A451C"/>
    <w:rsid w:val="008B45C0"/>
    <w:rsid w:val="008D2772"/>
    <w:rsid w:val="008E0F14"/>
    <w:rsid w:val="008E5BD6"/>
    <w:rsid w:val="0091371B"/>
    <w:rsid w:val="00917AE7"/>
    <w:rsid w:val="00935060"/>
    <w:rsid w:val="009357CD"/>
    <w:rsid w:val="00943312"/>
    <w:rsid w:val="0094401F"/>
    <w:rsid w:val="009448F6"/>
    <w:rsid w:val="00953317"/>
    <w:rsid w:val="00971163"/>
    <w:rsid w:val="009711BB"/>
    <w:rsid w:val="00974A9F"/>
    <w:rsid w:val="00977AF9"/>
    <w:rsid w:val="00984381"/>
    <w:rsid w:val="009873A9"/>
    <w:rsid w:val="009877E7"/>
    <w:rsid w:val="00993D89"/>
    <w:rsid w:val="00994BB3"/>
    <w:rsid w:val="009970D1"/>
    <w:rsid w:val="00997642"/>
    <w:rsid w:val="009B1EF6"/>
    <w:rsid w:val="009E128D"/>
    <w:rsid w:val="009F1CA3"/>
    <w:rsid w:val="00A049B7"/>
    <w:rsid w:val="00A04A70"/>
    <w:rsid w:val="00A0662D"/>
    <w:rsid w:val="00A25A49"/>
    <w:rsid w:val="00A32FFA"/>
    <w:rsid w:val="00A533CB"/>
    <w:rsid w:val="00A745ED"/>
    <w:rsid w:val="00A82D50"/>
    <w:rsid w:val="00A900ED"/>
    <w:rsid w:val="00A91D42"/>
    <w:rsid w:val="00AA40AB"/>
    <w:rsid w:val="00AB0125"/>
    <w:rsid w:val="00AB550A"/>
    <w:rsid w:val="00AD1145"/>
    <w:rsid w:val="00AD4367"/>
    <w:rsid w:val="00AF551D"/>
    <w:rsid w:val="00B02AD1"/>
    <w:rsid w:val="00B0323A"/>
    <w:rsid w:val="00B13FA2"/>
    <w:rsid w:val="00B15C00"/>
    <w:rsid w:val="00B267C5"/>
    <w:rsid w:val="00B30A31"/>
    <w:rsid w:val="00B31EB8"/>
    <w:rsid w:val="00B3392D"/>
    <w:rsid w:val="00B37173"/>
    <w:rsid w:val="00B408D0"/>
    <w:rsid w:val="00B44466"/>
    <w:rsid w:val="00B45925"/>
    <w:rsid w:val="00B46408"/>
    <w:rsid w:val="00B563C3"/>
    <w:rsid w:val="00B61DCE"/>
    <w:rsid w:val="00B72142"/>
    <w:rsid w:val="00B81993"/>
    <w:rsid w:val="00B8352B"/>
    <w:rsid w:val="00BB145E"/>
    <w:rsid w:val="00BB16DC"/>
    <w:rsid w:val="00BB3266"/>
    <w:rsid w:val="00BD1279"/>
    <w:rsid w:val="00BD4BD3"/>
    <w:rsid w:val="00BD7D1C"/>
    <w:rsid w:val="00BE09BB"/>
    <w:rsid w:val="00BE0DE6"/>
    <w:rsid w:val="00BF7E9B"/>
    <w:rsid w:val="00C02638"/>
    <w:rsid w:val="00C056EA"/>
    <w:rsid w:val="00C2243B"/>
    <w:rsid w:val="00C2774B"/>
    <w:rsid w:val="00C35C8F"/>
    <w:rsid w:val="00C40B98"/>
    <w:rsid w:val="00C418AC"/>
    <w:rsid w:val="00C43017"/>
    <w:rsid w:val="00C6033F"/>
    <w:rsid w:val="00C60B82"/>
    <w:rsid w:val="00C62D2A"/>
    <w:rsid w:val="00C747B2"/>
    <w:rsid w:val="00C875D6"/>
    <w:rsid w:val="00C879BC"/>
    <w:rsid w:val="00C964B4"/>
    <w:rsid w:val="00C9664B"/>
    <w:rsid w:val="00CA3B58"/>
    <w:rsid w:val="00CB1EF2"/>
    <w:rsid w:val="00CB73C2"/>
    <w:rsid w:val="00CB7E3B"/>
    <w:rsid w:val="00CC674F"/>
    <w:rsid w:val="00CD315B"/>
    <w:rsid w:val="00CD6C63"/>
    <w:rsid w:val="00CE5D47"/>
    <w:rsid w:val="00D05503"/>
    <w:rsid w:val="00D269EB"/>
    <w:rsid w:val="00D26A46"/>
    <w:rsid w:val="00D26C63"/>
    <w:rsid w:val="00D37839"/>
    <w:rsid w:val="00D435D1"/>
    <w:rsid w:val="00D4738F"/>
    <w:rsid w:val="00D50694"/>
    <w:rsid w:val="00D63B27"/>
    <w:rsid w:val="00D7460A"/>
    <w:rsid w:val="00D83149"/>
    <w:rsid w:val="00D97E23"/>
    <w:rsid w:val="00DA1A44"/>
    <w:rsid w:val="00DA32AE"/>
    <w:rsid w:val="00DA77DF"/>
    <w:rsid w:val="00DC105C"/>
    <w:rsid w:val="00DC3ED4"/>
    <w:rsid w:val="00DC7B29"/>
    <w:rsid w:val="00DD3F0D"/>
    <w:rsid w:val="00DD7E72"/>
    <w:rsid w:val="00DE07C7"/>
    <w:rsid w:val="00DE356A"/>
    <w:rsid w:val="00DF1BBE"/>
    <w:rsid w:val="00DF45ED"/>
    <w:rsid w:val="00E04278"/>
    <w:rsid w:val="00E165C9"/>
    <w:rsid w:val="00E21300"/>
    <w:rsid w:val="00E25CFB"/>
    <w:rsid w:val="00E43732"/>
    <w:rsid w:val="00E43C53"/>
    <w:rsid w:val="00E56083"/>
    <w:rsid w:val="00E6260A"/>
    <w:rsid w:val="00E70BBA"/>
    <w:rsid w:val="00E96A05"/>
    <w:rsid w:val="00EA1AC9"/>
    <w:rsid w:val="00EA3058"/>
    <w:rsid w:val="00EA3582"/>
    <w:rsid w:val="00EB02C3"/>
    <w:rsid w:val="00EB04F0"/>
    <w:rsid w:val="00EB0F47"/>
    <w:rsid w:val="00ED5B64"/>
    <w:rsid w:val="00EE3C20"/>
    <w:rsid w:val="00F153DE"/>
    <w:rsid w:val="00F25D0F"/>
    <w:rsid w:val="00F2628F"/>
    <w:rsid w:val="00F50617"/>
    <w:rsid w:val="00F61300"/>
    <w:rsid w:val="00F6281A"/>
    <w:rsid w:val="00F62D13"/>
    <w:rsid w:val="00F86682"/>
    <w:rsid w:val="00F9467B"/>
    <w:rsid w:val="00F969C9"/>
    <w:rsid w:val="00F96D90"/>
    <w:rsid w:val="00FA7E8D"/>
    <w:rsid w:val="00FC1C85"/>
    <w:rsid w:val="00FE6D86"/>
    <w:rsid w:val="00FE703B"/>
    <w:rsid w:val="00FE73FA"/>
    <w:rsid w:val="00FF05C4"/>
    <w:rsid w:val="00FF183D"/>
    <w:rsid w:val="00FF3D65"/>
    <w:rsid w:val="00FF6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89A3"/>
  <w15:chartTrackingRefBased/>
  <w15:docId w15:val="{3EE67579-812C-4C60-BDFA-F78BFEE7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5ED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F45ED"/>
    <w:pPr>
      <w:jc w:val="center"/>
    </w:pPr>
    <w:rPr>
      <w:b/>
      <w:bCs/>
      <w:sz w:val="32"/>
      <w:lang w:val="es-ES_tradnl"/>
    </w:rPr>
  </w:style>
  <w:style w:type="character" w:customStyle="1" w:styleId="TtuloCar">
    <w:name w:val="Título Car"/>
    <w:link w:val="Ttulo"/>
    <w:rsid w:val="00DF45ED"/>
    <w:rPr>
      <w:rFonts w:ascii="Times New Roman" w:eastAsia="Times New Roman" w:hAnsi="Times New Roman" w:cs="Times New Roman"/>
      <w:b/>
      <w:bCs/>
      <w:sz w:val="32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rsid w:val="00DF45ED"/>
    <w:pPr>
      <w:jc w:val="center"/>
    </w:pPr>
    <w:rPr>
      <w:sz w:val="28"/>
      <w:lang w:val="es-ES_tradnl"/>
    </w:rPr>
  </w:style>
  <w:style w:type="character" w:customStyle="1" w:styleId="TextoindependienteCar">
    <w:name w:val="Texto independiente Car"/>
    <w:link w:val="Textoindependiente"/>
    <w:rsid w:val="00DF45ED"/>
    <w:rPr>
      <w:rFonts w:ascii="Times New Roman" w:eastAsia="Times New Roman" w:hAnsi="Times New Roman" w:cs="Times New Roman"/>
      <w:sz w:val="28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0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0A31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816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613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6130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613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6130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el\Desktop\Diagn&#243;stico_de_Fin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DB4E3-AE14-43DE-84CE-A1BCD6AE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Diagnóstico_de_Finca</Template>
  <TotalTime>2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</dc:creator>
  <cp:keywords/>
  <cp:lastModifiedBy>KRYSTEL SALAZAR CHAVARRIA</cp:lastModifiedBy>
  <cp:revision>1</cp:revision>
  <cp:lastPrinted>2023-11-15T18:20:00Z</cp:lastPrinted>
  <dcterms:created xsi:type="dcterms:W3CDTF">2025-07-27T15:24:00Z</dcterms:created>
  <dcterms:modified xsi:type="dcterms:W3CDTF">2025-07-27T15:26:00Z</dcterms:modified>
</cp:coreProperties>
</file>